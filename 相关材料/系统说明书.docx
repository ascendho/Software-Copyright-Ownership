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page" w:tblpX="1383" w:tblpY="-239"/>
        <w:tblOverlap w:val="never"/>
        <w:tblW w:w="92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5"/>
      </w:tblGrid>
      <w:tr w:rsidR="00656BDF" w14:paraId="7072FC61" w14:textId="77777777">
        <w:trPr>
          <w:cantSplit/>
          <w:trHeight w:val="3440"/>
        </w:trPr>
        <w:tc>
          <w:tcPr>
            <w:tcW w:w="9285" w:type="dxa"/>
            <w:vAlign w:val="center"/>
          </w:tcPr>
          <w:p w14:paraId="27FC0A8D" w14:textId="77777777" w:rsidR="00656BDF" w:rsidRPr="00DF50C2" w:rsidRDefault="00656BDF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14:paraId="0B2D96C5" w14:textId="17625958" w:rsidR="00656BDF" w:rsidRDefault="00F7438B">
            <w:pPr>
              <w:pStyle w:val="afb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  <w:bookmarkStart w:id="0" w:name="_Hlk182419206"/>
            <w:r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XXXX</w:t>
            </w:r>
            <w:r w:rsidR="005448EE" w:rsidRPr="005448EE"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系统</w:t>
            </w:r>
            <w:bookmarkEnd w:id="0"/>
            <w:r w:rsidR="00802807"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 xml:space="preserve">V1.0 </w:t>
            </w:r>
          </w:p>
          <w:p w14:paraId="6EFDCB58" w14:textId="77777777" w:rsidR="00656BDF" w:rsidRDefault="00000000">
            <w:pPr>
              <w:pStyle w:val="afb"/>
              <w:numPr>
                <w:ilvl w:val="0"/>
                <w:numId w:val="3"/>
              </w:numPr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使用说明</w:t>
            </w:r>
          </w:p>
          <w:p w14:paraId="196EEFA0" w14:textId="77777777" w:rsidR="00656BDF" w:rsidRDefault="00656BDF">
            <w:pPr>
              <w:pStyle w:val="afb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14:paraId="4FEB7BF4" w14:textId="77777777" w:rsidR="00656BDF" w:rsidRDefault="00656BDF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14:paraId="17FF2DA3" w14:textId="77777777" w:rsidR="00656BDF" w:rsidRDefault="00656BDF">
            <w:pPr>
              <w:pStyle w:val="afb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14:paraId="33869291" w14:textId="77777777" w:rsidR="00656BDF" w:rsidRDefault="00656BDF">
            <w:pPr>
              <w:pStyle w:val="afb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14:paraId="4CB1A209" w14:textId="77777777" w:rsidR="00656BDF" w:rsidRDefault="00656BDF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tbl>
            <w:tblPr>
              <w:tblpPr w:leftFromText="180" w:rightFromText="180" w:vertAnchor="text" w:horzAnchor="page" w:tblpX="61" w:tblpY="555"/>
              <w:tblOverlap w:val="never"/>
              <w:tblW w:w="91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12"/>
              <w:gridCol w:w="6432"/>
            </w:tblGrid>
            <w:tr w:rsidR="00656BDF" w14:paraId="0B4B2DB6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55A2198C" w14:textId="77777777" w:rsidR="00656BDF" w:rsidRDefault="00000000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版本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46BAE760" w14:textId="77777777" w:rsidR="00656BDF" w:rsidRDefault="00000000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HK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1.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HK"/>
                    </w:rPr>
                    <w:t>0</w:t>
                  </w:r>
                </w:p>
              </w:tc>
            </w:tr>
            <w:tr w:rsidR="00656BDF" w14:paraId="42FDA579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224DA99F" w14:textId="77777777" w:rsidR="00656BDF" w:rsidRDefault="00000000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作者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187105F1" w14:textId="27318B94" w:rsidR="00656BDF" w:rsidRDefault="00656BDF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</w:p>
              </w:tc>
            </w:tr>
            <w:tr w:rsidR="00656BDF" w14:paraId="43324710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17C1F245" w14:textId="77777777" w:rsidR="00656BDF" w:rsidRDefault="00000000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负责人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0677F658" w14:textId="32C471A0" w:rsidR="00656BDF" w:rsidRDefault="00656BDF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</w:p>
              </w:tc>
            </w:tr>
            <w:tr w:rsidR="00656BDF" w14:paraId="299B1209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7ADD1A62" w14:textId="77777777" w:rsidR="00656BDF" w:rsidRDefault="00000000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创建日期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0F4A1F2F" w14:textId="41EEDD04" w:rsidR="00656BDF" w:rsidRDefault="00000000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20</w:t>
                  </w:r>
                  <w:r w:rsidR="00453387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2</w:t>
                  </w:r>
                  <w:r w:rsidR="00D82A05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年</w:t>
                  </w:r>
                  <w:r w:rsidR="004B1A87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9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月</w:t>
                  </w:r>
                  <w:r w:rsidR="004B1A87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30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日</w:t>
                  </w:r>
                </w:p>
              </w:tc>
            </w:tr>
            <w:tr w:rsidR="00656BDF" w14:paraId="783657F6" w14:textId="77777777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14:paraId="3D0FB371" w14:textId="77777777" w:rsidR="00656BDF" w:rsidRDefault="00000000">
                  <w:pPr>
                    <w:widowControl w:val="0"/>
                    <w:spacing w:before="120" w:line="24" w:lineRule="atLeast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更新日期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14:paraId="1E63DD87" w14:textId="737014D1" w:rsidR="00656BDF" w:rsidRDefault="00000000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20</w:t>
                  </w:r>
                  <w:r w:rsidR="00453387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24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年</w:t>
                  </w:r>
                  <w:r w:rsidR="00453387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11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月1</w:t>
                  </w:r>
                  <w:r w:rsidR="003D77AD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3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日</w:t>
                  </w:r>
                </w:p>
              </w:tc>
            </w:tr>
          </w:tbl>
          <w:p w14:paraId="57D962FD" w14:textId="77777777" w:rsidR="00656BDF" w:rsidRDefault="00656BDF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14:paraId="0278D43E" w14:textId="77777777" w:rsidR="00807500" w:rsidRDefault="00807500">
            <w:pPr>
              <w:pStyle w:val="afb"/>
              <w:jc w:val="both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</w:tc>
      </w:tr>
    </w:tbl>
    <w:p w14:paraId="06490C60" w14:textId="77777777" w:rsidR="00656BDF" w:rsidRDefault="00000000">
      <w:pPr>
        <w:pStyle w:val="berschrift1noIndex"/>
        <w:rPr>
          <w:rFonts w:asciiTheme="minorEastAsia" w:hAnsiTheme="minorEastAsia"/>
          <w:lang w:val="en-US" w:eastAsia="zh-CN"/>
        </w:rPr>
      </w:pPr>
      <w:r>
        <w:rPr>
          <w:rFonts w:asciiTheme="minorEastAsia" w:hAnsiTheme="minorEastAsia" w:hint="eastAsia"/>
          <w:lang w:val="en-US" w:eastAsia="zh-CN"/>
        </w:rPr>
        <w:t>修订历史</w:t>
      </w:r>
    </w:p>
    <w:tbl>
      <w:tblPr>
        <w:tblW w:w="9102" w:type="dxa"/>
        <w:tblInd w:w="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1440"/>
        <w:gridCol w:w="2160"/>
        <w:gridCol w:w="3132"/>
      </w:tblGrid>
      <w:tr w:rsidR="00656BDF" w14:paraId="0DB94D1E" w14:textId="77777777">
        <w:trPr>
          <w:trHeight w:val="525"/>
        </w:trPr>
        <w:tc>
          <w:tcPr>
            <w:tcW w:w="2370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B6C6384" w14:textId="77777777" w:rsidR="00656BD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日期</w:t>
            </w:r>
          </w:p>
        </w:tc>
        <w:tc>
          <w:tcPr>
            <w:tcW w:w="144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483291F9" w14:textId="77777777" w:rsidR="00656BD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6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716E12F" w14:textId="77777777" w:rsidR="00656BD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修改者</w:t>
            </w:r>
          </w:p>
        </w:tc>
        <w:tc>
          <w:tcPr>
            <w:tcW w:w="3132" w:type="dxa"/>
            <w:tcBorders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14:paraId="23C9BF36" w14:textId="77777777" w:rsidR="00656BD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656BDF" w14:paraId="1155747E" w14:textId="77777777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8D02ADA" w14:textId="0960B369" w:rsidR="00656BDF" w:rsidRDefault="00000000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20</w:t>
            </w:r>
            <w:r w:rsidR="00811641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2</w:t>
            </w:r>
            <w:r w:rsidR="00B96C2B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-</w:t>
            </w:r>
            <w:r w:rsidR="008850B5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508B475" w14:textId="58E32C4E" w:rsidR="00656BDF" w:rsidRDefault="00000000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0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.</w:t>
            </w:r>
            <w:r w:rsidR="003F112E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9FF9604" w14:textId="77763BDA" w:rsidR="00656BDF" w:rsidRDefault="00656BDF" w:rsidP="006E4DA6">
            <w:pPr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D2AE30F" w14:textId="262227D8" w:rsidR="00656BDF" w:rsidRDefault="003F112E">
            <w:pPr>
              <w:pStyle w:val="TOC1"/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构建</w:t>
            </w:r>
            <w:r w:rsidR="00103202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架构，确定项目开发目标</w:t>
            </w:r>
          </w:p>
        </w:tc>
      </w:tr>
      <w:tr w:rsidR="00656BDF" w14:paraId="2FA1EB39" w14:textId="77777777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662C88A" w14:textId="4111C377" w:rsidR="00656BDF" w:rsidRDefault="003F112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2024-</w:t>
            </w:r>
            <w:r w:rsidR="00E262CD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0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4-13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6B4038A" w14:textId="6D4FCEF6" w:rsidR="00656BDF" w:rsidRDefault="003F112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0.7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2F8A1D2" w14:textId="2123DA31" w:rsidR="00656BDF" w:rsidRDefault="00656BDF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3764C337" w14:textId="68820F16" w:rsidR="00656BDF" w:rsidRDefault="007B5F84">
            <w:pPr>
              <w:pStyle w:val="TOC1"/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实现</w:t>
            </w:r>
            <w:r w:rsidR="003F112E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系统的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所有</w:t>
            </w:r>
            <w:r w:rsidR="003F112E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功能</w:t>
            </w:r>
          </w:p>
        </w:tc>
      </w:tr>
      <w:tr w:rsidR="00656BDF" w14:paraId="617E23CC" w14:textId="77777777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1C9C62A" w14:textId="222002A2" w:rsidR="00656BDF" w:rsidRDefault="003F112E" w:rsidP="003F112E">
            <w:pPr>
              <w:jc w:val="center"/>
              <w:rPr>
                <w:lang w:val="en-US" w:eastAsia="zh-CN"/>
              </w:rPr>
            </w:pPr>
            <w:r w:rsidRPr="003F112E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2024-</w:t>
            </w:r>
            <w:r w:rsidR="00E262CD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0</w:t>
            </w:r>
            <w:r w:rsidRPr="003F112E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7-15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4C43F01" w14:textId="1ABCC615" w:rsidR="00656BDF" w:rsidRDefault="003F112E" w:rsidP="003F112E">
            <w:pPr>
              <w:jc w:val="center"/>
              <w:rPr>
                <w:lang w:eastAsia="zh-CN"/>
              </w:rPr>
            </w:pPr>
            <w:r w:rsidRPr="003F112E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0.9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7B1EC0B" w14:textId="0DE300ED" w:rsidR="00656BDF" w:rsidRDefault="00656BDF" w:rsidP="003F112E">
            <w:pPr>
              <w:jc w:val="center"/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FB9444D" w14:textId="3BF9704B" w:rsidR="00656BDF" w:rsidRDefault="003F112E" w:rsidP="003F112E">
            <w:pPr>
              <w:pStyle w:val="TOC1"/>
              <w:jc w:val="center"/>
              <w:rPr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进行严格的</w:t>
            </w:r>
            <w:r w:rsidRPr="003F112E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软件测试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，排查软件漏洞</w:t>
            </w:r>
          </w:p>
        </w:tc>
      </w:tr>
      <w:tr w:rsidR="00656BDF" w14:paraId="77DE9198" w14:textId="77777777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F30438B" w14:textId="0A61ECC4" w:rsidR="00656BDF" w:rsidRDefault="003F112E" w:rsidP="003F112E">
            <w:pPr>
              <w:jc w:val="center"/>
              <w:rPr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202</w:t>
            </w:r>
            <w:r w:rsidRPr="003F112E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-</w:t>
            </w:r>
            <w:r w:rsidRPr="003F112E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-</w:t>
            </w:r>
            <w:r w:rsidRPr="003F112E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</w:t>
            </w:r>
            <w:r w:rsidR="00E768B2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99BFDB1" w14:textId="7F15EB5B" w:rsidR="00656BDF" w:rsidRDefault="003F112E" w:rsidP="003F112E">
            <w:pPr>
              <w:jc w:val="center"/>
              <w:rPr>
                <w:lang w:eastAsia="zh-CN"/>
              </w:rPr>
            </w:pPr>
            <w:r w:rsidRPr="003F112E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060531B" w14:textId="58A738C5" w:rsidR="00656BDF" w:rsidRDefault="00656BDF" w:rsidP="003F112E">
            <w:pPr>
              <w:jc w:val="center"/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A610A8C" w14:textId="5A13D977" w:rsidR="00656BDF" w:rsidRDefault="00361326" w:rsidP="003F112E">
            <w:pPr>
              <w:pStyle w:val="TOC1"/>
              <w:jc w:val="center"/>
              <w:rPr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完成</w:t>
            </w:r>
            <w:r w:rsidR="003F112E" w:rsidRPr="003F112E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文档撰写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，交流</w:t>
            </w:r>
            <w:r w:rsidR="00A80C0F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项目开发的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心得体会</w:t>
            </w:r>
          </w:p>
        </w:tc>
      </w:tr>
      <w:tr w:rsidR="00656BDF" w14:paraId="6E1B1F12" w14:textId="77777777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084746C" w14:textId="77777777" w:rsidR="00656BDF" w:rsidRDefault="00656BDF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47324FB" w14:textId="77777777" w:rsidR="00656BDF" w:rsidRDefault="00656BDF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05E918B" w14:textId="77777777" w:rsidR="00656BDF" w:rsidRDefault="00656BDF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37024B9A" w14:textId="77777777" w:rsidR="00656BDF" w:rsidRDefault="00656BDF">
            <w:pPr>
              <w:pStyle w:val="TOC1"/>
              <w:rPr>
                <w:lang w:eastAsia="zh-CN"/>
              </w:rPr>
            </w:pPr>
          </w:p>
        </w:tc>
      </w:tr>
      <w:tr w:rsidR="00656BDF" w14:paraId="7D388368" w14:textId="77777777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183E45C" w14:textId="77777777" w:rsidR="00656BDF" w:rsidRDefault="00656BDF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BDC69C6" w14:textId="77777777" w:rsidR="00656BDF" w:rsidRDefault="00656BDF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31D2AE4B" w14:textId="77777777" w:rsidR="00656BDF" w:rsidRDefault="00656BDF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A753328" w14:textId="77777777" w:rsidR="00656BDF" w:rsidRDefault="00656BDF">
            <w:pPr>
              <w:pStyle w:val="TOC1"/>
              <w:rPr>
                <w:lang w:eastAsia="zh-CN"/>
              </w:rPr>
            </w:pPr>
          </w:p>
        </w:tc>
      </w:tr>
      <w:tr w:rsidR="00656BDF" w14:paraId="1BE153EB" w14:textId="77777777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C1632F9" w14:textId="77777777" w:rsidR="00656BDF" w:rsidRDefault="00656BDF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AAE86F2" w14:textId="77777777" w:rsidR="00656BDF" w:rsidRDefault="00656BDF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47BE1EF" w14:textId="77777777" w:rsidR="00656BDF" w:rsidRDefault="00656BDF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F975694" w14:textId="77777777" w:rsidR="00656BDF" w:rsidRDefault="00656BDF">
            <w:pPr>
              <w:rPr>
                <w:lang w:eastAsia="zh-CN"/>
              </w:rPr>
            </w:pPr>
          </w:p>
        </w:tc>
      </w:tr>
      <w:tr w:rsidR="00656BDF" w14:paraId="57EED35E" w14:textId="77777777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E5D246E" w14:textId="77777777" w:rsidR="00656BDF" w:rsidRDefault="00656BDF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64B636E" w14:textId="77777777" w:rsidR="00656BDF" w:rsidRDefault="00656BDF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55325A23" w14:textId="77777777" w:rsidR="00656BDF" w:rsidRDefault="00656BDF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7B8CF21" w14:textId="77777777" w:rsidR="00656BDF" w:rsidRDefault="00656BDF">
            <w:pPr>
              <w:rPr>
                <w:lang w:eastAsia="zh-CN"/>
              </w:rPr>
            </w:pPr>
          </w:p>
        </w:tc>
      </w:tr>
    </w:tbl>
    <w:p w14:paraId="002FA7B3" w14:textId="77777777" w:rsidR="00656BDF" w:rsidRDefault="00656BDF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14:paraId="3F413CBE" w14:textId="77777777" w:rsidR="00656BDF" w:rsidRDefault="00656BDF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14:paraId="44C42023" w14:textId="77777777" w:rsidR="00656BDF" w:rsidRDefault="00656BDF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14:paraId="3311C225" w14:textId="77777777" w:rsidR="00656BDF" w:rsidRDefault="00656BDF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14:paraId="4B51E0B4" w14:textId="77777777" w:rsidR="00656BDF" w:rsidRDefault="00656BDF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14:paraId="1F263C60" w14:textId="77777777" w:rsidR="00656BDF" w:rsidRDefault="00656BDF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14:paraId="18E6E055" w14:textId="77777777" w:rsidR="00656BDF" w:rsidRDefault="00656BDF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14:paraId="6C38CBDB" w14:textId="77777777" w:rsidR="00656BDF" w:rsidRDefault="00656BDF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14:paraId="59F18C7D" w14:textId="77777777" w:rsidR="00656BDF" w:rsidRDefault="00656BDF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14:paraId="22A78209" w14:textId="77777777" w:rsidR="00656BDF" w:rsidRDefault="00656BDF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14:paraId="0F3458F5" w14:textId="77777777" w:rsidR="00656BDF" w:rsidRDefault="00656BDF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14:paraId="66455FA1" w14:textId="77777777" w:rsidR="00656BDF" w:rsidRDefault="00656BDF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14:paraId="0E729F46" w14:textId="77777777" w:rsidR="00656BDF" w:rsidRDefault="00656BDF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14:paraId="5E54F69A" w14:textId="77777777" w:rsidR="00656BDF" w:rsidRDefault="00656BDF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14:paraId="7C85584B" w14:textId="77777777" w:rsidR="00656BDF" w:rsidRDefault="00656BDF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14:paraId="2F405018" w14:textId="77777777" w:rsidR="00072B92" w:rsidRDefault="00072B92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  <w:sectPr w:rsidR="00072B92" w:rsidSect="00E86EA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/>
          <w:pgMar w:top="1412" w:right="1412" w:bottom="1140" w:left="1412" w:header="720" w:footer="720" w:gutter="0"/>
          <w:pgNumType w:start="1"/>
          <w:cols w:space="720"/>
          <w:docGrid w:linePitch="272"/>
        </w:sectPr>
      </w:pPr>
    </w:p>
    <w:bookmarkStart w:id="1" w:name="_Toc28414_WPSOffice_Level1" w:displacedByCustomXml="next"/>
    <w:bookmarkStart w:id="2" w:name="_Toc31313" w:displacedByCustomXml="next"/>
    <w:bookmarkStart w:id="3" w:name="_Toc21212" w:displacedByCustomXml="next"/>
    <w:bookmarkStart w:id="4" w:name="_Toc5711" w:displacedByCustomXml="next"/>
    <w:bookmarkStart w:id="5" w:name="_Toc14361" w:displacedByCustomXml="next"/>
    <w:bookmarkStart w:id="6" w:name="_Toc28220" w:displacedByCustomXml="next"/>
    <w:bookmarkStart w:id="7" w:name="_Toc5205_WPSOffice_Level1" w:displacedByCustomXml="next"/>
    <w:bookmarkStart w:id="8" w:name="_Toc17678" w:displacedByCustomXml="next"/>
    <w:bookmarkStart w:id="9" w:name="_Toc25060" w:displacedByCustomXml="next"/>
    <w:bookmarkStart w:id="10" w:name="_Toc12218" w:displacedByCustomXml="next"/>
    <w:sdt>
      <w:sdtPr>
        <w:rPr>
          <w:rFonts w:ascii="Arial" w:eastAsiaTheme="minorEastAsia" w:hAnsi="Arial" w:cs="Arial"/>
          <w:color w:val="auto"/>
          <w:sz w:val="20"/>
          <w:szCs w:val="20"/>
          <w:lang w:val="zh-CN" w:eastAsia="en-US"/>
        </w:rPr>
        <w:id w:val="31857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578498" w14:textId="7B763599" w:rsidR="00B01813" w:rsidRDefault="00B01813">
          <w:pPr>
            <w:pStyle w:val="TOC"/>
          </w:pPr>
          <w:r>
            <w:rPr>
              <w:lang w:val="zh-CN"/>
            </w:rPr>
            <w:t>目录</w:t>
          </w:r>
        </w:p>
        <w:p w14:paraId="514ADF6A" w14:textId="52D22B98" w:rsidR="00910430" w:rsidRDefault="00B01813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1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20400" w:history="1">
            <w:r w:rsidR="00910430" w:rsidRPr="00336A41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1</w:t>
            </w:r>
            <w:r w:rsidR="00910430">
              <w:rPr>
                <w:rFonts w:asciiTheme="minorHAnsi" w:hAnsiTheme="minorHAnsi" w:cstheme="minorBidi"/>
                <w:b w:val="0"/>
                <w:bCs w:val="0"/>
                <w:noProof/>
                <w:kern w:val="2"/>
                <w:sz w:val="21"/>
                <w:lang w:val="en-US" w:eastAsia="zh-CN"/>
                <w14:ligatures w14:val="standardContextual"/>
              </w:rPr>
              <w:tab/>
            </w:r>
            <w:r w:rsidR="00910430" w:rsidRPr="00336A41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简介</w:t>
            </w:r>
            <w:r w:rsidR="00910430">
              <w:rPr>
                <w:noProof/>
                <w:webHidden/>
              </w:rPr>
              <w:tab/>
            </w:r>
            <w:r w:rsidR="00910430">
              <w:rPr>
                <w:noProof/>
                <w:webHidden/>
              </w:rPr>
              <w:fldChar w:fldCharType="begin"/>
            </w:r>
            <w:r w:rsidR="00910430">
              <w:rPr>
                <w:noProof/>
                <w:webHidden/>
              </w:rPr>
              <w:instrText xml:space="preserve"> PAGEREF _Toc182520400 \h </w:instrText>
            </w:r>
            <w:r w:rsidR="00910430">
              <w:rPr>
                <w:noProof/>
                <w:webHidden/>
              </w:rPr>
            </w:r>
            <w:r w:rsidR="00910430"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1</w:t>
            </w:r>
            <w:r w:rsidR="00910430">
              <w:rPr>
                <w:noProof/>
                <w:webHidden/>
              </w:rPr>
              <w:fldChar w:fldCharType="end"/>
            </w:r>
          </w:hyperlink>
        </w:p>
        <w:p w14:paraId="4069BA1A" w14:textId="0F52A432" w:rsidR="00910430" w:rsidRDefault="00910430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  <w14:ligatures w14:val="standardContextual"/>
            </w:rPr>
          </w:pPr>
          <w:hyperlink w:anchor="_Toc182520401" w:history="1">
            <w:r w:rsidRPr="00336A41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540F" w14:textId="5692C371" w:rsidR="00910430" w:rsidRDefault="00910430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  <w14:ligatures w14:val="standardContextual"/>
            </w:rPr>
          </w:pPr>
          <w:hyperlink w:anchor="_Toc182520402" w:history="1">
            <w:r w:rsidRPr="00336A41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使用对象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8A68" w14:textId="3092431F" w:rsidR="00910430" w:rsidRDefault="0091043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2520403" w:history="1">
            <w:r w:rsidRPr="00336A41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2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kern w:val="2"/>
                <w:sz w:val="21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89225" w14:textId="248DB561" w:rsidR="00910430" w:rsidRDefault="00910430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  <w14:ligatures w14:val="standardContextual"/>
            </w:rPr>
          </w:pPr>
          <w:hyperlink w:anchor="_Toc182520404" w:history="1">
            <w:r w:rsidRPr="00336A41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7187" w14:textId="5D0419B3" w:rsidR="00910430" w:rsidRDefault="00910430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  <w14:ligatures w14:val="standardContextual"/>
            </w:rPr>
          </w:pPr>
          <w:hyperlink w:anchor="_Toc182520405" w:history="1">
            <w:r w:rsidRPr="00336A41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模块详细描述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2AF4" w14:textId="16837D02" w:rsidR="00910430" w:rsidRDefault="0091043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2520406" w:history="1">
            <w:r w:rsidRPr="00336A41">
              <w:rPr>
                <w:rStyle w:val="aff4"/>
                <w:rFonts w:asciiTheme="minorEastAsia" w:hAnsiTheme="minorEastAsia"/>
                <w:noProof/>
                <w:lang w:val="en-US" w:eastAsia="zh-HK"/>
              </w:rPr>
              <w:t>3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kern w:val="2"/>
                <w:sz w:val="21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系统安装与配置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F7D21" w14:textId="5F961599" w:rsidR="00910430" w:rsidRDefault="00910430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  <w14:ligatures w14:val="standardContextual"/>
            </w:rPr>
          </w:pPr>
          <w:hyperlink w:anchor="_Toc182520407" w:history="1">
            <w:r w:rsidRPr="00336A41">
              <w:rPr>
                <w:rStyle w:val="aff4"/>
                <w:rFonts w:asciiTheme="minorEastAsia" w:hAnsiTheme="minorEastAsia"/>
                <w:noProof/>
                <w:lang w:eastAsia="zh-CN"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noProof/>
                <w:lang w:eastAsia="zh-CN"/>
              </w:rPr>
              <w:t>硬件和软件环境要求（推荐或更高）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00E18" w14:textId="4EA14A84" w:rsidR="00910430" w:rsidRDefault="00910430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  <w14:ligatures w14:val="standardContextual"/>
            </w:rPr>
          </w:pPr>
          <w:hyperlink w:anchor="_Toc182520408" w:history="1"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环境搭建指南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748D" w14:textId="52B8455C" w:rsidR="00910430" w:rsidRDefault="0091043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2520409" w:history="1">
            <w:r w:rsidRPr="00336A41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4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kern w:val="2"/>
                <w:sz w:val="21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使用手册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2A27" w14:textId="60EE5C00" w:rsidR="00910430" w:rsidRDefault="00910430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  <w14:ligatures w14:val="standardContextual"/>
            </w:rPr>
          </w:pPr>
          <w:hyperlink w:anchor="_Toc182520410" w:history="1"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4.1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打开项目代码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2E758" w14:textId="13E8E633" w:rsidR="00910430" w:rsidRDefault="00910430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  <w14:ligatures w14:val="standardContextual"/>
            </w:rPr>
          </w:pPr>
          <w:hyperlink w:anchor="_Toc182520411" w:history="1"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4.2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程序分析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F842" w14:textId="27562191" w:rsidR="00910430" w:rsidRDefault="00910430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  <w14:ligatures w14:val="standardContextual"/>
            </w:rPr>
          </w:pPr>
          <w:hyperlink w:anchor="_Toc182520412" w:history="1"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4.3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程序运行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B500" w14:textId="2EE4DACD" w:rsidR="00910430" w:rsidRDefault="00910430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  <w14:ligatures w14:val="standardContextual"/>
            </w:rPr>
          </w:pPr>
          <w:hyperlink w:anchor="_Toc182520413" w:history="1"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4.4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7D3E" w14:textId="5CC4538C" w:rsidR="00910430" w:rsidRDefault="0091043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1"/>
              <w:lang w:val="en-US" w:eastAsia="zh-CN"/>
              <w14:ligatures w14:val="standardContextual"/>
            </w:rPr>
          </w:pPr>
          <w:hyperlink w:anchor="_Toc182520414" w:history="1">
            <w:r w:rsidRPr="00336A41">
              <w:rPr>
                <w:rStyle w:val="aff4"/>
                <w:rFonts w:asciiTheme="minorEastAsia" w:hAnsiTheme="minorEastAsia"/>
                <w:noProof/>
                <w:lang w:val="en-US" w:eastAsia="zh-HK"/>
              </w:rPr>
              <w:t>5</w:t>
            </w:r>
            <w:r>
              <w:rPr>
                <w:rFonts w:asciiTheme="minorHAnsi" w:hAnsiTheme="minorHAnsi" w:cstheme="minorBidi"/>
                <w:b w:val="0"/>
                <w:bCs w:val="0"/>
                <w:noProof/>
                <w:kern w:val="2"/>
                <w:sz w:val="21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US" w:eastAsia="zh-CN"/>
              </w:rPr>
              <w:t>应用案例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8EDC" w14:textId="3010D6CE" w:rsidR="00910430" w:rsidRDefault="00910430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  <w14:ligatures w14:val="standardContextual"/>
            </w:rPr>
          </w:pPr>
          <w:hyperlink w:anchor="_Toc182520415" w:history="1"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5.1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系统主界面与功能介绍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77E0" w14:textId="4A1638F9" w:rsidR="00910430" w:rsidRDefault="00910430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  <w14:ligatures w14:val="standardContextual"/>
            </w:rPr>
          </w:pPr>
          <w:hyperlink w:anchor="_Toc182520416" w:history="1"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5.2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系统数据集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79DC" w14:textId="4729C85F" w:rsidR="00910430" w:rsidRDefault="00910430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  <w14:ligatures w14:val="standardContextual"/>
            </w:rPr>
          </w:pPr>
          <w:hyperlink w:anchor="_Toc182520417" w:history="1"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5.3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运行流程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AA37" w14:textId="68AE5FBF" w:rsidR="00910430" w:rsidRDefault="00910430">
          <w:pPr>
            <w:pStyle w:val="TOC2"/>
            <w:tabs>
              <w:tab w:val="left" w:pos="800"/>
              <w:tab w:val="right" w:leader="dot" w:pos="9073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val="en-US" w:eastAsia="zh-CN"/>
              <w14:ligatures w14:val="standardContextual"/>
            </w:rPr>
          </w:pPr>
          <w:hyperlink w:anchor="_Toc182520418" w:history="1"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5.4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val="en-US" w:eastAsia="zh-CN"/>
                <w14:ligatures w14:val="standardContextual"/>
              </w:rPr>
              <w:tab/>
            </w:r>
            <w:r w:rsidRPr="00336A41">
              <w:rPr>
                <w:rStyle w:val="aff4"/>
                <w:rFonts w:asciiTheme="minorEastAsia" w:hAnsiTheme="minorEastAsia"/>
                <w:noProof/>
                <w:lang w:val="en-GB" w:eastAsia="zh-CN"/>
              </w:rPr>
              <w:t>案例小结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C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8A7E" w14:textId="79A7C9C8" w:rsidR="00B01813" w:rsidRDefault="00B01813">
          <w:r>
            <w:rPr>
              <w:b/>
              <w:bCs/>
              <w:lang w:val="zh-CN"/>
            </w:rPr>
            <w:fldChar w:fldCharType="end"/>
          </w:r>
        </w:p>
      </w:sdtContent>
    </w:sdt>
    <w:p w14:paraId="529051F8" w14:textId="77777777" w:rsidR="00910430" w:rsidRDefault="00910430" w:rsidP="00B01813">
      <w:pPr>
        <w:spacing w:after="0" w:line="360" w:lineRule="auto"/>
        <w:rPr>
          <w:rFonts w:asciiTheme="minorEastAsia" w:hAnsiTheme="minorEastAsia" w:cstheme="minorEastAsia"/>
          <w:sz w:val="21"/>
          <w:szCs w:val="21"/>
        </w:rPr>
        <w:sectPr w:rsidR="00910430" w:rsidSect="00E86EAB">
          <w:headerReference w:type="default" r:id="rId18"/>
          <w:pgSz w:w="11907" w:h="16840"/>
          <w:pgMar w:top="1412" w:right="1412" w:bottom="1140" w:left="1412" w:header="720" w:footer="720" w:gutter="0"/>
          <w:pgNumType w:start="1"/>
          <w:cols w:space="720"/>
          <w:docGrid w:linePitch="272"/>
        </w:sectPr>
      </w:pPr>
    </w:p>
    <w:p w14:paraId="0D4D5629" w14:textId="77777777" w:rsidR="00656BDF" w:rsidRDefault="00000000">
      <w:pPr>
        <w:pStyle w:val="1"/>
        <w:pageBreakBefore/>
        <w:ind w:left="0" w:firstLine="0"/>
        <w:rPr>
          <w:rFonts w:asciiTheme="minorEastAsia" w:hAnsiTheme="minorEastAsia"/>
          <w:lang w:val="en-US" w:eastAsia="zh-CN"/>
        </w:rPr>
      </w:pPr>
      <w:bookmarkStart w:id="11" w:name="_Toc182504344"/>
      <w:bookmarkStart w:id="12" w:name="_Toc182520400"/>
      <w:r>
        <w:rPr>
          <w:rFonts w:asciiTheme="minorEastAsia" w:hAnsiTheme="minorEastAsia" w:hint="eastAsia"/>
          <w:lang w:val="en-US" w:eastAsia="zh-CN"/>
        </w:rPr>
        <w:lastRenderedPageBreak/>
        <w:t>简介</w:t>
      </w:r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11"/>
      <w:bookmarkEnd w:id="12"/>
    </w:p>
    <w:p w14:paraId="0A66DEDE" w14:textId="77777777" w:rsidR="00202151" w:rsidRDefault="00202151">
      <w:pPr>
        <w:pStyle w:val="afa"/>
        <w:shd w:val="clear" w:color="auto" w:fill="FFFFFF"/>
        <w:spacing w:before="0" w:beforeAutospacing="0" w:after="0" w:afterAutospacing="0" w:line="360" w:lineRule="auto"/>
        <w:ind w:firstLine="420"/>
      </w:pPr>
    </w:p>
    <w:p w14:paraId="709353AF" w14:textId="77777777" w:rsidR="00656BDF" w:rsidRDefault="00000000">
      <w:pPr>
        <w:pStyle w:val="2"/>
        <w:rPr>
          <w:rFonts w:asciiTheme="minorEastAsia" w:hAnsiTheme="minorEastAsia"/>
          <w:lang w:val="en-US" w:eastAsia="zh-CN"/>
        </w:rPr>
      </w:pPr>
      <w:bookmarkStart w:id="13" w:name="_Toc10871"/>
      <w:bookmarkStart w:id="14" w:name="_Toc19773"/>
      <w:bookmarkStart w:id="15" w:name="_Toc32390"/>
      <w:bookmarkStart w:id="16" w:name="_Toc7694"/>
      <w:bookmarkStart w:id="17" w:name="_Toc31334"/>
      <w:bookmarkStart w:id="18" w:name="_Toc28960"/>
      <w:bookmarkStart w:id="19" w:name="_Toc6522"/>
      <w:bookmarkStart w:id="20" w:name="_Toc9400"/>
      <w:bookmarkStart w:id="21" w:name="_Toc22902_WPSOffice_Level2"/>
      <w:bookmarkStart w:id="22" w:name="_Toc22212_WPSOffice_Level2"/>
      <w:bookmarkStart w:id="23" w:name="_Toc182504345"/>
      <w:bookmarkStart w:id="24" w:name="_Toc182520401"/>
      <w:r>
        <w:rPr>
          <w:rFonts w:asciiTheme="minorEastAsia" w:hAnsiTheme="minorEastAsia" w:hint="eastAsia"/>
          <w:lang w:val="en-US" w:eastAsia="zh-CN"/>
        </w:rPr>
        <w:t>编写目的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E22B72F" w14:textId="77777777" w:rsidR="009235A1" w:rsidRDefault="009235A1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</w:p>
    <w:p w14:paraId="5B55B7C5" w14:textId="77777777" w:rsidR="00656BDF" w:rsidRDefault="00000000">
      <w:pPr>
        <w:pStyle w:val="2"/>
        <w:rPr>
          <w:rFonts w:asciiTheme="minorEastAsia" w:hAnsiTheme="minorEastAsia"/>
          <w:lang w:val="en-US" w:eastAsia="zh-CN"/>
        </w:rPr>
      </w:pPr>
      <w:bookmarkStart w:id="25" w:name="_Toc16904"/>
      <w:bookmarkStart w:id="26" w:name="_Toc17993"/>
      <w:bookmarkStart w:id="27" w:name="_Toc28616_WPSOffice_Level2"/>
      <w:bookmarkStart w:id="28" w:name="_Toc17897_WPSOffice_Level2"/>
      <w:bookmarkStart w:id="29" w:name="_Toc2925"/>
      <w:bookmarkStart w:id="30" w:name="_Toc8583"/>
      <w:bookmarkStart w:id="31" w:name="_Toc30787"/>
      <w:bookmarkStart w:id="32" w:name="_Toc24588"/>
      <w:bookmarkStart w:id="33" w:name="_Toc16232"/>
      <w:bookmarkStart w:id="34" w:name="_Toc16291"/>
      <w:bookmarkStart w:id="35" w:name="_Toc182504346"/>
      <w:bookmarkStart w:id="36" w:name="_Toc182520402"/>
      <w:r>
        <w:rPr>
          <w:rFonts w:asciiTheme="minorEastAsia" w:hAnsiTheme="minorEastAsia" w:hint="eastAsia"/>
          <w:lang w:val="en-US" w:eastAsia="zh-CN"/>
        </w:rPr>
        <w:t>使用对象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3969A99A" w14:textId="77777777" w:rsidR="00656BDF" w:rsidRDefault="00000000">
      <w:pPr>
        <w:pStyle w:val="1"/>
        <w:pageBreakBefore/>
        <w:ind w:left="0" w:firstLine="0"/>
        <w:rPr>
          <w:rFonts w:asciiTheme="minorEastAsia" w:hAnsiTheme="minorEastAsia"/>
          <w:lang w:val="en-US" w:eastAsia="zh-CN"/>
        </w:rPr>
      </w:pPr>
      <w:bookmarkStart w:id="37" w:name="_Toc404516275"/>
      <w:bookmarkStart w:id="38" w:name="_Toc404516277"/>
      <w:bookmarkStart w:id="39" w:name="_Toc404516271"/>
      <w:bookmarkStart w:id="40" w:name="_Toc404516267"/>
      <w:bookmarkStart w:id="41" w:name="_Toc404516272"/>
      <w:bookmarkStart w:id="42" w:name="_Toc404516274"/>
      <w:bookmarkStart w:id="43" w:name="_Toc404516276"/>
      <w:bookmarkStart w:id="44" w:name="_Toc404516269"/>
      <w:bookmarkStart w:id="45" w:name="_Toc404516270"/>
      <w:bookmarkStart w:id="46" w:name="_Toc404516273"/>
      <w:bookmarkStart w:id="47" w:name="_Toc404516268"/>
      <w:bookmarkStart w:id="48" w:name="_Toc18887"/>
      <w:bookmarkStart w:id="49" w:name="_Toc5493"/>
      <w:bookmarkStart w:id="50" w:name="_Toc3659"/>
      <w:bookmarkStart w:id="51" w:name="_Toc2420"/>
      <w:bookmarkStart w:id="52" w:name="_Toc22212_WPSOffice_Level1"/>
      <w:bookmarkStart w:id="53" w:name="_Toc7192"/>
      <w:bookmarkStart w:id="54" w:name="_Toc22902_WPSOffice_Level1"/>
      <w:bookmarkStart w:id="55" w:name="_Toc927"/>
      <w:bookmarkStart w:id="56" w:name="_Toc25458"/>
      <w:bookmarkStart w:id="57" w:name="_Toc23218"/>
      <w:bookmarkStart w:id="58" w:name="_Toc182504347"/>
      <w:bookmarkStart w:id="59" w:name="_Toc182520403"/>
      <w:bookmarkStart w:id="60" w:name="_Toc3426"/>
      <w:bookmarkStart w:id="61" w:name="_Toc6244"/>
      <w:bookmarkStart w:id="62" w:name="_Toc16958"/>
      <w:bookmarkStart w:id="63" w:name="_Toc16583"/>
      <w:bookmarkStart w:id="64" w:name="_Toc7554"/>
      <w:bookmarkStart w:id="65" w:name="_Toc25878"/>
      <w:bookmarkStart w:id="66" w:name="_Toc7044"/>
      <w:bookmarkStart w:id="67" w:name="_Toc5376"/>
      <w:bookmarkStart w:id="68" w:name="_Toc25155"/>
      <w:bookmarkStart w:id="69" w:name="_Toc23594_WPSOffice_Level2"/>
      <w:bookmarkStart w:id="70" w:name="_Toc22325"/>
      <w:bookmarkStart w:id="71" w:name="_Toc23769"/>
      <w:bookmarkStart w:id="72" w:name="_Toc8870"/>
      <w:bookmarkStart w:id="73" w:name="_Toc878"/>
      <w:bookmarkStart w:id="74" w:name="_Toc31361_WPSOffice_Level2"/>
      <w:bookmarkStart w:id="75" w:name="_Toc1821"/>
      <w:bookmarkStart w:id="76" w:name="_Toc14337"/>
      <w:bookmarkStart w:id="77" w:name="_Toc27760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rFonts w:asciiTheme="minorEastAsia" w:hAnsiTheme="minorEastAsia" w:hint="eastAsia"/>
          <w:lang w:val="en-US" w:eastAsia="zh-CN"/>
        </w:rPr>
        <w:lastRenderedPageBreak/>
        <w:t>产品概述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7A996ACC" w14:textId="77777777" w:rsidR="00656BDF" w:rsidRPr="00E87BFA" w:rsidRDefault="00000000" w:rsidP="00E87BFA">
      <w:pPr>
        <w:pStyle w:val="2"/>
        <w:tabs>
          <w:tab w:val="clear" w:pos="432"/>
        </w:tabs>
        <w:rPr>
          <w:rFonts w:asciiTheme="minorEastAsia" w:hAnsiTheme="minorEastAsia"/>
          <w:lang w:val="en-US" w:eastAsia="zh-CN"/>
        </w:rPr>
      </w:pPr>
      <w:bookmarkStart w:id="78" w:name="_Toc9097_WPSOffice_Level2"/>
      <w:bookmarkStart w:id="79" w:name="_Toc8829_WPSOffice_Level2"/>
      <w:bookmarkStart w:id="80" w:name="_Toc182504348"/>
      <w:bookmarkStart w:id="81" w:name="_Toc182520404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Pr="00E87BFA">
        <w:rPr>
          <w:rFonts w:asciiTheme="minorEastAsia" w:hAnsiTheme="minorEastAsia" w:hint="eastAsia"/>
          <w:lang w:val="en-US" w:eastAsia="zh-CN"/>
        </w:rPr>
        <w:t>系统架构</w:t>
      </w:r>
      <w:bookmarkEnd w:id="78"/>
      <w:bookmarkEnd w:id="79"/>
      <w:bookmarkEnd w:id="80"/>
      <w:bookmarkEnd w:id="81"/>
    </w:p>
    <w:p w14:paraId="7D9F49E0" w14:textId="77777777" w:rsidR="00656BDF" w:rsidRDefault="00656BDF">
      <w:pPr>
        <w:pStyle w:val="Text"/>
        <w:spacing w:line="360" w:lineRule="auto"/>
        <w:rPr>
          <w:rFonts w:ascii="宋体" w:eastAsia="宋体" w:hAnsi="宋体" w:cs="宋体"/>
          <w:sz w:val="21"/>
          <w:szCs w:val="21"/>
          <w:lang w:eastAsia="zh-CN" w:bidi="ar"/>
        </w:rPr>
      </w:pPr>
    </w:p>
    <w:p w14:paraId="11194D76" w14:textId="5F00D4D1" w:rsidR="00656BDF" w:rsidRPr="00E87BFA" w:rsidRDefault="00000000" w:rsidP="00E87BFA">
      <w:pPr>
        <w:pStyle w:val="2"/>
        <w:tabs>
          <w:tab w:val="clear" w:pos="432"/>
        </w:tabs>
        <w:rPr>
          <w:rFonts w:asciiTheme="minorEastAsia" w:hAnsiTheme="minorEastAsia"/>
          <w:lang w:val="en-US" w:eastAsia="zh-CN"/>
        </w:rPr>
      </w:pPr>
      <w:bookmarkStart w:id="82" w:name="_Toc182504349"/>
      <w:bookmarkStart w:id="83" w:name="_Toc182520405"/>
      <w:r w:rsidRPr="00E87BFA">
        <w:rPr>
          <w:rFonts w:asciiTheme="minorEastAsia" w:hAnsiTheme="minorEastAsia" w:hint="eastAsia"/>
          <w:lang w:val="en-US" w:eastAsia="zh-CN"/>
        </w:rPr>
        <w:t>模块</w:t>
      </w:r>
      <w:r w:rsidR="0018230D" w:rsidRPr="00E87BFA">
        <w:rPr>
          <w:rFonts w:asciiTheme="minorEastAsia" w:hAnsiTheme="minorEastAsia" w:hint="eastAsia"/>
          <w:lang w:val="en-US" w:eastAsia="zh-CN"/>
        </w:rPr>
        <w:t>详细</w:t>
      </w:r>
      <w:r w:rsidRPr="00E87BFA">
        <w:rPr>
          <w:rFonts w:asciiTheme="minorEastAsia" w:hAnsiTheme="minorEastAsia" w:hint="eastAsia"/>
          <w:lang w:val="en-US" w:eastAsia="zh-CN"/>
        </w:rPr>
        <w:t>描述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82"/>
      <w:bookmarkEnd w:id="83"/>
    </w:p>
    <w:p w14:paraId="274D4464" w14:textId="77777777" w:rsidR="00B71B8F" w:rsidRDefault="00B71B8F" w:rsidP="00B71B8F">
      <w:pPr>
        <w:pStyle w:val="1"/>
        <w:pageBreakBefore/>
        <w:ind w:left="0" w:firstLine="0"/>
        <w:rPr>
          <w:rFonts w:asciiTheme="minorEastAsia" w:hAnsiTheme="minorEastAsia"/>
          <w:lang w:val="en-US" w:eastAsia="zh-HK"/>
        </w:rPr>
      </w:pPr>
      <w:bookmarkStart w:id="84" w:name="_Toc182504350"/>
      <w:bookmarkStart w:id="85" w:name="_Toc182520406"/>
      <w:bookmarkStart w:id="86" w:name="_Toc13385"/>
      <w:bookmarkStart w:id="87" w:name="_Toc6731"/>
      <w:bookmarkStart w:id="88" w:name="_Toc8087"/>
      <w:bookmarkStart w:id="89" w:name="_Toc5495"/>
      <w:bookmarkStart w:id="90" w:name="_Toc30578"/>
      <w:bookmarkStart w:id="91" w:name="_Toc14852"/>
      <w:bookmarkStart w:id="92" w:name="_Toc30610"/>
      <w:bookmarkStart w:id="93" w:name="_Toc11027"/>
      <w:bookmarkStart w:id="94" w:name="OLE_LINK6"/>
      <w:r>
        <w:rPr>
          <w:rFonts w:asciiTheme="minorEastAsia" w:hAnsiTheme="minorEastAsia" w:hint="eastAsia"/>
          <w:lang w:val="en-US" w:eastAsia="zh-CN"/>
        </w:rPr>
        <w:lastRenderedPageBreak/>
        <w:t>系统安装与配置</w:t>
      </w:r>
      <w:bookmarkEnd w:id="84"/>
      <w:bookmarkEnd w:id="85"/>
    </w:p>
    <w:p w14:paraId="5A457D21" w14:textId="12FA921C" w:rsidR="00B71B8F" w:rsidRDefault="00B71B8F" w:rsidP="00B71B8F">
      <w:pPr>
        <w:pStyle w:val="2"/>
        <w:rPr>
          <w:rFonts w:asciiTheme="minorEastAsia" w:hAnsiTheme="minorEastAsia" w:cstheme="minorEastAsia"/>
          <w:sz w:val="21"/>
          <w:szCs w:val="21"/>
          <w:lang w:eastAsia="zh-CN"/>
        </w:rPr>
      </w:pPr>
      <w:bookmarkStart w:id="95" w:name="_Toc182504351"/>
      <w:bookmarkStart w:id="96" w:name="_Toc182520407"/>
      <w:bookmarkEnd w:id="86"/>
      <w:bookmarkEnd w:id="87"/>
      <w:bookmarkEnd w:id="88"/>
      <w:bookmarkEnd w:id="89"/>
      <w:bookmarkEnd w:id="90"/>
      <w:bookmarkEnd w:id="91"/>
      <w:bookmarkEnd w:id="92"/>
      <w:bookmarkEnd w:id="93"/>
      <w:r>
        <w:rPr>
          <w:rFonts w:hint="eastAsia"/>
          <w:lang w:eastAsia="zh-CN"/>
        </w:rPr>
        <w:t>硬件和软件环境要求（推荐</w:t>
      </w:r>
      <w:r w:rsidR="00012F52">
        <w:rPr>
          <w:rFonts w:hint="eastAsia"/>
          <w:lang w:eastAsia="zh-CN"/>
        </w:rPr>
        <w:t>或更高</w:t>
      </w:r>
      <w:r>
        <w:rPr>
          <w:rFonts w:hint="eastAsia"/>
          <w:lang w:eastAsia="zh-CN"/>
        </w:rPr>
        <w:t>）</w:t>
      </w:r>
      <w:bookmarkEnd w:id="95"/>
      <w:bookmarkEnd w:id="96"/>
    </w:p>
    <w:p w14:paraId="1FECF918" w14:textId="77777777" w:rsidR="00B71B8F" w:rsidRDefault="00B71B8F" w:rsidP="00B71B8F">
      <w:pPr>
        <w:pStyle w:val="aff7"/>
        <w:spacing w:line="360" w:lineRule="auto"/>
        <w:ind w:left="0"/>
        <w:rPr>
          <w:rFonts w:asciiTheme="minorEastAsia" w:hAnsiTheme="minorEastAsia" w:cstheme="minorEastAsia"/>
          <w:sz w:val="21"/>
          <w:szCs w:val="21"/>
          <w:lang w:eastAsia="zh-CN"/>
        </w:rPr>
      </w:pPr>
    </w:p>
    <w:p w14:paraId="611CDB91" w14:textId="77777777" w:rsidR="00B71B8F" w:rsidRDefault="00B71B8F" w:rsidP="00B71B8F">
      <w:pPr>
        <w:pStyle w:val="2"/>
        <w:rPr>
          <w:rFonts w:asciiTheme="minorEastAsia" w:hAnsiTheme="minorEastAsia"/>
          <w:lang w:val="en-GB" w:eastAsia="zh-CN"/>
        </w:rPr>
      </w:pPr>
      <w:bookmarkStart w:id="97" w:name="_Toc182504352"/>
      <w:bookmarkStart w:id="98" w:name="_Toc182520408"/>
      <w:r>
        <w:rPr>
          <w:rFonts w:asciiTheme="minorEastAsia" w:hAnsiTheme="minorEastAsia" w:hint="eastAsia"/>
          <w:lang w:val="en-GB" w:eastAsia="zh-CN"/>
        </w:rPr>
        <w:t>环境搭建指南</w:t>
      </w:r>
      <w:bookmarkEnd w:id="97"/>
      <w:bookmarkEnd w:id="98"/>
    </w:p>
    <w:p w14:paraId="7D0CEC20" w14:textId="6F8D994A" w:rsidR="001E2E81" w:rsidRDefault="001E2E81" w:rsidP="001E2E81">
      <w:pPr>
        <w:pStyle w:val="1"/>
        <w:pageBreakBefore/>
        <w:ind w:left="0" w:firstLine="0"/>
        <w:rPr>
          <w:rFonts w:asciiTheme="minorEastAsia" w:hAnsiTheme="minorEastAsia"/>
          <w:lang w:val="en-US" w:eastAsia="zh-CN"/>
        </w:rPr>
      </w:pPr>
      <w:bookmarkStart w:id="99" w:name="_Toc182504353"/>
      <w:bookmarkStart w:id="100" w:name="_Toc182520409"/>
      <w:bookmarkEnd w:id="94"/>
      <w:r>
        <w:rPr>
          <w:rFonts w:asciiTheme="minorEastAsia" w:hAnsiTheme="minorEastAsia" w:hint="eastAsia"/>
          <w:lang w:val="en-US" w:eastAsia="zh-CN"/>
        </w:rPr>
        <w:lastRenderedPageBreak/>
        <w:t>使用手册</w:t>
      </w:r>
      <w:bookmarkEnd w:id="99"/>
      <w:bookmarkEnd w:id="100"/>
    </w:p>
    <w:p w14:paraId="4A5FFC24" w14:textId="41166890" w:rsidR="001E2E81" w:rsidRPr="006F5142" w:rsidRDefault="006F5142" w:rsidP="001E2E81">
      <w:pPr>
        <w:pStyle w:val="2"/>
        <w:rPr>
          <w:rFonts w:asciiTheme="minorEastAsia" w:hAnsiTheme="minorEastAsia"/>
          <w:lang w:val="en-GB" w:eastAsia="zh-CN"/>
        </w:rPr>
      </w:pPr>
      <w:bookmarkStart w:id="101" w:name="_Toc182504354"/>
      <w:bookmarkStart w:id="102" w:name="_Toc182520410"/>
      <w:r>
        <w:rPr>
          <w:rFonts w:asciiTheme="minorEastAsia" w:hAnsiTheme="minorEastAsia" w:hint="eastAsia"/>
          <w:lang w:val="en-GB" w:eastAsia="zh-CN"/>
        </w:rPr>
        <w:t>打开项目代码</w:t>
      </w:r>
      <w:bookmarkEnd w:id="101"/>
      <w:bookmarkEnd w:id="102"/>
    </w:p>
    <w:p w14:paraId="4EF89368" w14:textId="77777777" w:rsidR="00ED25DB" w:rsidRDefault="00ED25DB" w:rsidP="00216D2A">
      <w:pPr>
        <w:pStyle w:val="Text"/>
        <w:spacing w:line="360" w:lineRule="auto"/>
        <w:ind w:firstLineChars="200" w:firstLine="420"/>
        <w:rPr>
          <w:rFonts w:asciiTheme="minorEastAsia" w:hAnsiTheme="minorEastAsia" w:cstheme="minorEastAsia"/>
          <w:sz w:val="21"/>
          <w:szCs w:val="21"/>
          <w:lang w:val="de-DE" w:eastAsia="zh-CN"/>
        </w:rPr>
      </w:pPr>
    </w:p>
    <w:p w14:paraId="5D1EA52E" w14:textId="6C9C4066" w:rsidR="009750DC" w:rsidRPr="009750DC" w:rsidRDefault="009750DC" w:rsidP="009750DC">
      <w:pPr>
        <w:pStyle w:val="2"/>
        <w:rPr>
          <w:rFonts w:asciiTheme="minorEastAsia" w:hAnsiTheme="minorEastAsia"/>
          <w:lang w:val="en-GB" w:eastAsia="zh-CN"/>
        </w:rPr>
      </w:pPr>
      <w:bookmarkStart w:id="103" w:name="_Toc182504355"/>
      <w:bookmarkStart w:id="104" w:name="_Toc182520411"/>
      <w:r>
        <w:rPr>
          <w:rFonts w:asciiTheme="minorEastAsia" w:hAnsiTheme="minorEastAsia" w:hint="eastAsia"/>
          <w:lang w:val="en-GB" w:eastAsia="zh-CN"/>
        </w:rPr>
        <w:t>程序分析</w:t>
      </w:r>
      <w:bookmarkEnd w:id="103"/>
      <w:bookmarkEnd w:id="104"/>
    </w:p>
    <w:p w14:paraId="27545A3B" w14:textId="77777777" w:rsidR="003A4D36" w:rsidRPr="003A4D36" w:rsidRDefault="003A4D36" w:rsidP="003A4D36">
      <w:pPr>
        <w:pStyle w:val="afa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lang w:val="de-DE" w:bidi="ar"/>
        </w:rPr>
      </w:pPr>
    </w:p>
    <w:p w14:paraId="103078E2" w14:textId="4372EA2D" w:rsidR="0094197E" w:rsidRPr="00966779" w:rsidRDefault="00966779" w:rsidP="00966779">
      <w:pPr>
        <w:pStyle w:val="2"/>
        <w:rPr>
          <w:rFonts w:asciiTheme="minorEastAsia" w:hAnsiTheme="minorEastAsia"/>
          <w:lang w:val="en-GB" w:eastAsia="zh-CN"/>
        </w:rPr>
      </w:pPr>
      <w:bookmarkStart w:id="105" w:name="_Toc182504356"/>
      <w:bookmarkStart w:id="106" w:name="_Toc182520412"/>
      <w:r>
        <w:rPr>
          <w:rFonts w:asciiTheme="minorEastAsia" w:hAnsiTheme="minorEastAsia" w:hint="eastAsia"/>
          <w:lang w:val="en-GB" w:eastAsia="zh-CN"/>
        </w:rPr>
        <w:t>程序运行</w:t>
      </w:r>
      <w:bookmarkEnd w:id="105"/>
      <w:bookmarkEnd w:id="106"/>
    </w:p>
    <w:p w14:paraId="12EF034C" w14:textId="77777777" w:rsidR="00BB0084" w:rsidRDefault="00BB0084" w:rsidP="00B44AA4">
      <w:pPr>
        <w:ind w:firstLineChars="200" w:firstLine="420"/>
        <w:jc w:val="center"/>
        <w:rPr>
          <w:sz w:val="21"/>
          <w:szCs w:val="21"/>
          <w:lang w:eastAsia="zh-CN"/>
        </w:rPr>
      </w:pPr>
    </w:p>
    <w:p w14:paraId="43D2E732" w14:textId="1C1470E3" w:rsidR="00BB0084" w:rsidRPr="00966779" w:rsidRDefault="00BB0084" w:rsidP="00BB0084">
      <w:pPr>
        <w:pStyle w:val="2"/>
        <w:rPr>
          <w:rFonts w:asciiTheme="minorEastAsia" w:hAnsiTheme="minorEastAsia"/>
          <w:lang w:val="en-GB" w:eastAsia="zh-CN"/>
        </w:rPr>
      </w:pPr>
      <w:bookmarkStart w:id="107" w:name="_Toc182520413"/>
      <w:r>
        <w:rPr>
          <w:rFonts w:asciiTheme="minorEastAsia" w:hAnsiTheme="minorEastAsia" w:hint="eastAsia"/>
          <w:lang w:val="en-GB" w:eastAsia="zh-CN"/>
        </w:rPr>
        <w:t>结果分析</w:t>
      </w:r>
      <w:bookmarkEnd w:id="107"/>
    </w:p>
    <w:p w14:paraId="072488A0" w14:textId="77777777" w:rsidR="00C85D99" w:rsidRPr="00C85D99" w:rsidRDefault="00C85D99" w:rsidP="00C85D99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rPr>
          <w:rFonts w:eastAsia="宋体"/>
          <w:kern w:val="2"/>
          <w:lang w:val="de-DE"/>
        </w:rPr>
      </w:pPr>
    </w:p>
    <w:p w14:paraId="3D9D25FD" w14:textId="1CE104D9" w:rsidR="00C30DB8" w:rsidRDefault="009E5C4A" w:rsidP="00C30DB8">
      <w:pPr>
        <w:pStyle w:val="1"/>
        <w:pageBreakBefore/>
        <w:ind w:left="0" w:firstLine="0"/>
        <w:rPr>
          <w:rFonts w:asciiTheme="minorEastAsia" w:hAnsiTheme="minorEastAsia"/>
          <w:lang w:val="en-US" w:eastAsia="zh-HK"/>
        </w:rPr>
      </w:pPr>
      <w:bookmarkStart w:id="108" w:name="_Toc182504357"/>
      <w:bookmarkStart w:id="109" w:name="_Toc182520414"/>
      <w:r>
        <w:rPr>
          <w:rFonts w:asciiTheme="minorEastAsia" w:hAnsiTheme="minorEastAsia" w:hint="eastAsia"/>
          <w:lang w:val="en-US" w:eastAsia="zh-CN"/>
        </w:rPr>
        <w:lastRenderedPageBreak/>
        <w:t>应用案例</w:t>
      </w:r>
      <w:bookmarkEnd w:id="108"/>
      <w:bookmarkEnd w:id="109"/>
    </w:p>
    <w:p w14:paraId="4CDB6A70" w14:textId="78A02A58" w:rsidR="00C30DB8" w:rsidRDefault="00C30DB8" w:rsidP="00C30DB8">
      <w:pPr>
        <w:pStyle w:val="2"/>
        <w:rPr>
          <w:rFonts w:asciiTheme="minorEastAsia" w:hAnsiTheme="minorEastAsia"/>
          <w:lang w:val="en-GB" w:eastAsia="zh-CN"/>
        </w:rPr>
      </w:pPr>
      <w:bookmarkStart w:id="110" w:name="_Toc182504358"/>
      <w:bookmarkStart w:id="111" w:name="_Toc182520415"/>
      <w:r>
        <w:rPr>
          <w:rFonts w:asciiTheme="minorEastAsia" w:hAnsiTheme="minorEastAsia" w:hint="eastAsia"/>
          <w:lang w:val="en-GB" w:eastAsia="zh-CN"/>
        </w:rPr>
        <w:t>系统主界面</w:t>
      </w:r>
      <w:r w:rsidR="00A158A3">
        <w:rPr>
          <w:rFonts w:asciiTheme="minorEastAsia" w:hAnsiTheme="minorEastAsia" w:hint="eastAsia"/>
          <w:lang w:val="en-GB" w:eastAsia="zh-CN"/>
        </w:rPr>
        <w:t>与功能介绍</w:t>
      </w:r>
      <w:bookmarkEnd w:id="110"/>
      <w:bookmarkEnd w:id="111"/>
    </w:p>
    <w:p w14:paraId="6D90B13D" w14:textId="77777777" w:rsidR="00C30DB8" w:rsidRDefault="00C30DB8" w:rsidP="00B71B8F">
      <w:pPr>
        <w:ind w:firstLineChars="200" w:firstLine="420"/>
        <w:rPr>
          <w:sz w:val="21"/>
          <w:szCs w:val="21"/>
          <w:lang w:val="en-US" w:eastAsia="zh-CN"/>
        </w:rPr>
      </w:pPr>
    </w:p>
    <w:p w14:paraId="4A95C244" w14:textId="0A6B2F31" w:rsidR="00A158A3" w:rsidRDefault="00A158A3" w:rsidP="00A158A3">
      <w:pPr>
        <w:pStyle w:val="2"/>
        <w:rPr>
          <w:rFonts w:asciiTheme="minorEastAsia" w:hAnsiTheme="minorEastAsia"/>
          <w:lang w:val="en-GB" w:eastAsia="zh-CN"/>
        </w:rPr>
      </w:pPr>
      <w:bookmarkStart w:id="112" w:name="_Toc182504359"/>
      <w:bookmarkStart w:id="113" w:name="_Toc182520416"/>
      <w:r>
        <w:rPr>
          <w:rFonts w:asciiTheme="minorEastAsia" w:hAnsiTheme="minorEastAsia" w:hint="eastAsia"/>
          <w:lang w:val="en-GB" w:eastAsia="zh-CN"/>
        </w:rPr>
        <w:t>系统数据</w:t>
      </w:r>
      <w:r w:rsidR="000607D0">
        <w:rPr>
          <w:rFonts w:asciiTheme="minorEastAsia" w:hAnsiTheme="minorEastAsia" w:hint="eastAsia"/>
          <w:lang w:val="en-GB" w:eastAsia="zh-CN"/>
        </w:rPr>
        <w:t>集</w:t>
      </w:r>
      <w:bookmarkEnd w:id="112"/>
      <w:bookmarkEnd w:id="113"/>
    </w:p>
    <w:p w14:paraId="7DA68A6F" w14:textId="5B182F02" w:rsidR="00A158A3" w:rsidRDefault="00A158A3" w:rsidP="00F7425C">
      <w:pPr>
        <w:ind w:firstLineChars="200" w:firstLine="420"/>
        <w:jc w:val="center"/>
        <w:rPr>
          <w:sz w:val="21"/>
          <w:szCs w:val="21"/>
          <w:lang w:val="en-US" w:eastAsia="zh-CN"/>
        </w:rPr>
      </w:pPr>
    </w:p>
    <w:p w14:paraId="7714804E" w14:textId="7EFA23EF" w:rsidR="00C30DB8" w:rsidRDefault="00A158A3" w:rsidP="00C30DB8">
      <w:pPr>
        <w:pStyle w:val="2"/>
        <w:rPr>
          <w:rFonts w:asciiTheme="minorEastAsia" w:hAnsiTheme="minorEastAsia"/>
          <w:lang w:val="en-GB" w:eastAsia="zh-CN"/>
        </w:rPr>
      </w:pPr>
      <w:bookmarkStart w:id="114" w:name="_Toc182504360"/>
      <w:bookmarkStart w:id="115" w:name="_Toc182520417"/>
      <w:r>
        <w:rPr>
          <w:rFonts w:asciiTheme="minorEastAsia" w:hAnsiTheme="minorEastAsia" w:hint="eastAsia"/>
          <w:lang w:val="en-GB" w:eastAsia="zh-CN"/>
        </w:rPr>
        <w:t>运行</w:t>
      </w:r>
      <w:r w:rsidR="007A419A">
        <w:rPr>
          <w:rFonts w:asciiTheme="minorEastAsia" w:hAnsiTheme="minorEastAsia" w:hint="eastAsia"/>
          <w:lang w:val="en-GB" w:eastAsia="zh-CN"/>
        </w:rPr>
        <w:t>流程</w:t>
      </w:r>
      <w:bookmarkEnd w:id="114"/>
      <w:bookmarkEnd w:id="115"/>
    </w:p>
    <w:p w14:paraId="68F8A655" w14:textId="570C9654" w:rsidR="00B11887" w:rsidRPr="00B11887" w:rsidRDefault="00B11887" w:rsidP="00B11887">
      <w:pPr>
        <w:pStyle w:val="Text"/>
        <w:rPr>
          <w:b/>
          <w:bCs/>
          <w:sz w:val="24"/>
          <w:szCs w:val="24"/>
          <w:lang w:val="en-GB" w:eastAsia="zh-CN"/>
        </w:rPr>
      </w:pPr>
      <w:r>
        <w:rPr>
          <w:rFonts w:hint="eastAsia"/>
          <w:b/>
          <w:bCs/>
          <w:sz w:val="24"/>
          <w:szCs w:val="24"/>
          <w:lang w:val="en-GB" w:eastAsia="zh-CN"/>
        </w:rPr>
        <w:t>(</w:t>
      </w:r>
      <w:r w:rsidRPr="00B11887">
        <w:rPr>
          <w:b/>
          <w:bCs/>
          <w:sz w:val="24"/>
          <w:szCs w:val="24"/>
          <w:lang w:val="en-GB" w:eastAsia="zh-CN"/>
        </w:rPr>
        <w:fldChar w:fldCharType="begin"/>
      </w:r>
      <w:r w:rsidRPr="00B11887">
        <w:rPr>
          <w:b/>
          <w:bCs/>
          <w:sz w:val="24"/>
          <w:szCs w:val="24"/>
          <w:lang w:val="en-GB" w:eastAsia="zh-CN"/>
        </w:rPr>
        <w:instrText xml:space="preserve"> </w:instrText>
      </w:r>
      <w:r w:rsidRPr="00B11887">
        <w:rPr>
          <w:rFonts w:hint="eastAsia"/>
          <w:b/>
          <w:bCs/>
          <w:sz w:val="24"/>
          <w:szCs w:val="24"/>
          <w:lang w:val="en-GB" w:eastAsia="zh-CN"/>
        </w:rPr>
        <w:instrText>= 1 \* ALPHABETIC</w:instrText>
      </w:r>
      <w:r w:rsidRPr="00B11887">
        <w:rPr>
          <w:b/>
          <w:bCs/>
          <w:sz w:val="24"/>
          <w:szCs w:val="24"/>
          <w:lang w:val="en-GB" w:eastAsia="zh-CN"/>
        </w:rPr>
        <w:instrText xml:space="preserve"> </w:instrText>
      </w:r>
      <w:r w:rsidRPr="00B11887">
        <w:rPr>
          <w:b/>
          <w:bCs/>
          <w:sz w:val="24"/>
          <w:szCs w:val="24"/>
          <w:lang w:val="en-GB" w:eastAsia="zh-CN"/>
        </w:rPr>
        <w:fldChar w:fldCharType="separate"/>
      </w:r>
      <w:r w:rsidRPr="00B11887">
        <w:rPr>
          <w:b/>
          <w:bCs/>
          <w:noProof/>
          <w:sz w:val="24"/>
          <w:szCs w:val="24"/>
          <w:lang w:val="en-GB" w:eastAsia="zh-CN"/>
        </w:rPr>
        <w:t>A</w:t>
      </w:r>
      <w:r w:rsidRPr="00B11887">
        <w:rPr>
          <w:b/>
          <w:bCs/>
          <w:sz w:val="24"/>
          <w:szCs w:val="24"/>
          <w:lang w:val="en-GB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GB" w:eastAsia="zh-CN"/>
        </w:rPr>
        <w:t xml:space="preserve">) </w:t>
      </w:r>
      <w:r w:rsidRPr="00B11887">
        <w:rPr>
          <w:rFonts w:hint="eastAsia"/>
          <w:b/>
          <w:bCs/>
          <w:sz w:val="24"/>
          <w:szCs w:val="24"/>
          <w:lang w:val="en-GB" w:eastAsia="zh-CN"/>
        </w:rPr>
        <w:t>数据预处理</w:t>
      </w:r>
    </w:p>
    <w:p w14:paraId="7947450C" w14:textId="49D04AA6" w:rsidR="003F112E" w:rsidRDefault="003F112E" w:rsidP="003F112E">
      <w:pPr>
        <w:pStyle w:val="afa"/>
        <w:shd w:val="clear" w:color="auto" w:fill="FFFFFF"/>
        <w:spacing w:before="0" w:beforeAutospacing="0" w:after="0" w:afterAutospacing="0" w:line="360" w:lineRule="auto"/>
        <w:ind w:firstLine="420"/>
        <w:jc w:val="center"/>
        <w:rPr>
          <w:rFonts w:eastAsia="宋体"/>
          <w:kern w:val="2"/>
        </w:rPr>
      </w:pPr>
    </w:p>
    <w:p w14:paraId="4DC04849" w14:textId="77777777" w:rsidR="008D5491" w:rsidRDefault="008D5491" w:rsidP="00DF0E76">
      <w:pPr>
        <w:pStyle w:val="afa"/>
        <w:spacing w:after="0" w:line="360" w:lineRule="auto"/>
        <w:ind w:firstLine="420"/>
        <w:rPr>
          <w:rFonts w:eastAsia="宋体"/>
          <w:kern w:val="2"/>
        </w:rPr>
      </w:pPr>
    </w:p>
    <w:p w14:paraId="53D11A02" w14:textId="3E9CBEB0" w:rsidR="00AF2D74" w:rsidRDefault="00AF2D74" w:rsidP="00AF2D74">
      <w:pPr>
        <w:pStyle w:val="2"/>
        <w:rPr>
          <w:rFonts w:asciiTheme="minorEastAsia" w:hAnsiTheme="minorEastAsia"/>
          <w:lang w:val="en-GB" w:eastAsia="zh-CN"/>
        </w:rPr>
      </w:pPr>
      <w:bookmarkStart w:id="116" w:name="_Toc182520418"/>
      <w:r>
        <w:rPr>
          <w:rFonts w:asciiTheme="minorEastAsia" w:hAnsiTheme="minorEastAsia" w:hint="eastAsia"/>
          <w:lang w:val="en-GB" w:eastAsia="zh-CN"/>
        </w:rPr>
        <w:t>案例小结</w:t>
      </w:r>
      <w:bookmarkEnd w:id="116"/>
    </w:p>
    <w:p w14:paraId="1B136D2D" w14:textId="77777777" w:rsidR="00E00967" w:rsidRPr="00DF0E76" w:rsidRDefault="00E00967" w:rsidP="00EA25BD">
      <w:pPr>
        <w:rPr>
          <w:sz w:val="21"/>
          <w:szCs w:val="21"/>
          <w:lang w:val="en-US" w:eastAsia="zh-CN"/>
        </w:rPr>
      </w:pPr>
    </w:p>
    <w:sectPr w:rsidR="00E00967" w:rsidRPr="00DF0E76" w:rsidSect="00E86EAB">
      <w:headerReference w:type="default" r:id="rId19"/>
      <w:pgSz w:w="11907" w:h="16840"/>
      <w:pgMar w:top="1412" w:right="1412" w:bottom="1140" w:left="1412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CABF8" w14:textId="77777777" w:rsidR="00EE43BF" w:rsidRDefault="00EE43BF">
      <w:pPr>
        <w:spacing w:after="0"/>
      </w:pPr>
      <w:r>
        <w:separator/>
      </w:r>
    </w:p>
  </w:endnote>
  <w:endnote w:type="continuationSeparator" w:id="0">
    <w:p w14:paraId="5C49D417" w14:textId="77777777" w:rsidR="00EE43BF" w:rsidRDefault="00EE43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bbey">
    <w:altName w:val="Corbel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09C47" w14:textId="77777777" w:rsidR="00535832" w:rsidRDefault="0053583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DB6FD" w14:textId="77777777" w:rsidR="00656BDF" w:rsidRDefault="00656BDF">
    <w:pPr>
      <w:pStyle w:val="af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F1340" w14:textId="77777777" w:rsidR="00535832" w:rsidRDefault="0053583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A4DDA" w14:textId="77777777" w:rsidR="00EE43BF" w:rsidRDefault="00EE43BF">
      <w:pPr>
        <w:spacing w:after="0"/>
      </w:pPr>
      <w:r>
        <w:separator/>
      </w:r>
    </w:p>
  </w:footnote>
  <w:footnote w:type="continuationSeparator" w:id="0">
    <w:p w14:paraId="4BBE63F4" w14:textId="77777777" w:rsidR="00EE43BF" w:rsidRDefault="00EE43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E0CAE" w14:textId="77777777" w:rsidR="00535832" w:rsidRDefault="00535832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27473" w14:textId="46DABCBF" w:rsidR="00656BDF" w:rsidRDefault="00123B82" w:rsidP="00072B92">
    <w:pPr>
      <w:pStyle w:val="af2"/>
      <w:tabs>
        <w:tab w:val="clear" w:pos="9072"/>
        <w:tab w:val="right" w:pos="9083"/>
      </w:tabs>
      <w:jc w:val="left"/>
      <w:rPr>
        <w:lang w:eastAsia="zh-CN"/>
      </w:rPr>
    </w:pPr>
    <w:r w:rsidRPr="00123B82">
      <w:rPr>
        <w:lang w:eastAsia="zh-CN"/>
      </w:rPr>
      <w:t>系统</w:t>
    </w:r>
    <w:r w:rsidRPr="00123B82">
      <w:rPr>
        <w:lang w:eastAsia="zh-CN"/>
      </w:rPr>
      <w:t>V1.0-</w:t>
    </w:r>
    <w:r w:rsidRPr="00123B82">
      <w:rPr>
        <w:lang w:eastAsia="zh-CN"/>
      </w:rPr>
      <w:t>使用说明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page" w:horzAnchor="page" w:tblpX="1525" w:tblpY="693"/>
      <w:tblOverlap w:val="never"/>
      <w:tblW w:w="9105" w:type="dxa"/>
      <w:tblLayout w:type="fixed"/>
      <w:tblLook w:val="04A0" w:firstRow="1" w:lastRow="0" w:firstColumn="1" w:lastColumn="0" w:noHBand="0" w:noVBand="1"/>
    </w:tblPr>
    <w:tblGrid>
      <w:gridCol w:w="6525"/>
      <w:gridCol w:w="2580"/>
    </w:tblGrid>
    <w:tr w:rsidR="00656BDF" w14:paraId="2E01FE87" w14:textId="77777777">
      <w:trPr>
        <w:trHeight w:hRule="exact" w:val="312"/>
      </w:trPr>
      <w:tc>
        <w:tcPr>
          <w:tcW w:w="6525" w:type="dxa"/>
          <w:tcBorders>
            <w:tl2br w:val="nil"/>
            <w:tr2bl w:val="nil"/>
          </w:tcBorders>
          <w:vAlign w:val="center"/>
        </w:tcPr>
        <w:p w14:paraId="609AC242" w14:textId="57581AA3" w:rsidR="00656BDF" w:rsidRDefault="00E86EAB">
          <w:pPr>
            <w:pStyle w:val="af2"/>
            <w:jc w:val="left"/>
            <w:rPr>
              <w:lang w:val="en-US" w:eastAsia="zh-CN"/>
            </w:rPr>
          </w:pPr>
          <w:r>
            <w:rPr>
              <w:rFonts w:hint="eastAsia"/>
              <w:lang w:val="en-US" w:eastAsia="zh-CN"/>
            </w:rPr>
            <w:t>低成本计算推理结构体健康监测应用系统</w:t>
          </w:r>
          <w:r>
            <w:rPr>
              <w:rFonts w:hint="eastAsia"/>
              <w:lang w:val="en-US" w:eastAsia="zh-CN"/>
            </w:rPr>
            <w:t xml:space="preserve"> </w:t>
          </w:r>
        </w:p>
      </w:tc>
      <w:tc>
        <w:tcPr>
          <w:tcW w:w="2580" w:type="dxa"/>
          <w:tcBorders>
            <w:tl2br w:val="nil"/>
            <w:tr2bl w:val="nil"/>
          </w:tcBorders>
        </w:tcPr>
        <w:p w14:paraId="2C1B4A66" w14:textId="77777777" w:rsidR="00656BDF" w:rsidRDefault="00000000">
          <w:pPr>
            <w:spacing w:after="240"/>
            <w:jc w:val="right"/>
            <w:rPr>
              <w:lang w:eastAsia="zh-C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5E0F3D" wp14:editId="647B8ED2">
                    <wp:simplePos x="0" y="0"/>
                    <wp:positionH relativeFrom="margin">
                      <wp:posOffset>-154305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22EB33" w14:textId="77777777" w:rsidR="00656BDF" w:rsidRDefault="00656BDF">
                                <w:pPr>
                                  <w:pStyle w:val="af2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55E0F3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6" type="#_x0000_t202" style="position:absolute;left:0;text-align:left;margin-left:-12.15pt;margin-top:0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" filled="f" stroked="f" strokeweight=".5pt">
                    <v:textbox style="mso-fit-shape-to-text:t" inset="0,0,0,0">
                      <w:txbxContent>
                        <w:p w14:paraId="7322EB33" w14:textId="77777777" w:rsidR="00656BDF" w:rsidRDefault="00656BDF">
                          <w:pPr>
                            <w:pStyle w:val="af2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1</w:t>
          </w:r>
        </w:p>
      </w:tc>
    </w:tr>
  </w:tbl>
  <w:p w14:paraId="1D8E41DC" w14:textId="77777777" w:rsidR="00656BDF" w:rsidRDefault="00656BDF">
    <w:pPr>
      <w:rPr>
        <w:sz w:val="2"/>
        <w:szCs w:val="2"/>
        <w:lang w:eastAsia="zh-C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FF30B" w14:textId="77777777" w:rsidR="00072B92" w:rsidRDefault="00072B92" w:rsidP="00072B92">
    <w:pPr>
      <w:pStyle w:val="af2"/>
      <w:tabs>
        <w:tab w:val="clear" w:pos="9072"/>
        <w:tab w:val="right" w:pos="9083"/>
      </w:tabs>
      <w:jc w:val="left"/>
      <w:rPr>
        <w:lang w:eastAsia="zh-CN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5476117"/>
      <w:docPartObj>
        <w:docPartGallery w:val="Page Numbers (Top of Page)"/>
        <w:docPartUnique/>
      </w:docPartObj>
    </w:sdtPr>
    <w:sdtContent>
      <w:p w14:paraId="4B6B6C7A" w14:textId="77777777" w:rsidR="00910430" w:rsidRDefault="00910430">
        <w:pPr>
          <w:pStyle w:val="af2"/>
          <w:jc w:val="right"/>
          <w:rPr>
            <w:lang w:eastAsia="zh-CN"/>
          </w:rPr>
        </w:pPr>
        <w:r>
          <w:fldChar w:fldCharType="begin"/>
        </w:r>
        <w:r>
          <w:rPr>
            <w:lang w:eastAsia="zh-CN"/>
          </w:rP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32D608E" w14:textId="56A25970" w:rsidR="00910430" w:rsidRDefault="00B77F87" w:rsidP="00072B92">
    <w:pPr>
      <w:pStyle w:val="af2"/>
      <w:tabs>
        <w:tab w:val="clear" w:pos="9072"/>
        <w:tab w:val="right" w:pos="9083"/>
      </w:tabs>
      <w:jc w:val="left"/>
      <w:rPr>
        <w:lang w:eastAsia="zh-CN"/>
      </w:rPr>
    </w:pPr>
    <w:r w:rsidRPr="00B77F87">
      <w:rPr>
        <w:lang w:eastAsia="zh-CN"/>
      </w:rPr>
      <w:t>系统</w:t>
    </w:r>
    <w:r w:rsidRPr="00B77F87">
      <w:rPr>
        <w:lang w:eastAsia="zh-CN"/>
      </w:rPr>
      <w:t>V1.0-</w:t>
    </w:r>
    <w:r w:rsidRPr="00B77F87">
      <w:rPr>
        <w:lang w:eastAsia="zh-CN"/>
      </w:rPr>
      <w:t>使用说明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72C3EEE"/>
    <w:multiLevelType w:val="singleLevel"/>
    <w:tmpl w:val="F72C3EE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6E10F19"/>
    <w:multiLevelType w:val="multilevel"/>
    <w:tmpl w:val="06E10F1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089E3C2C"/>
    <w:multiLevelType w:val="hybridMultilevel"/>
    <w:tmpl w:val="71263F24"/>
    <w:lvl w:ilvl="0" w:tplc="EBBE9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E40645D"/>
    <w:multiLevelType w:val="multilevel"/>
    <w:tmpl w:val="0E40645D"/>
    <w:lvl w:ilvl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cs="Times New Roman" w:hint="default"/>
      </w:rPr>
    </w:lvl>
    <w:lvl w:ilvl="1">
      <w:start w:val="1"/>
      <w:numFmt w:val="upperLetter"/>
      <w:pStyle w:val="berschrift1Anhang"/>
      <w:lvlText w:val="%2."/>
      <w:lvlJc w:val="left"/>
      <w:pPr>
        <w:tabs>
          <w:tab w:val="left" w:pos="431"/>
        </w:tabs>
        <w:ind w:left="431" w:hanging="43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pStyle w:val="berschrift2Anhang"/>
      <w:lvlText w:val="%2%3."/>
      <w:lvlJc w:val="left"/>
      <w:pPr>
        <w:tabs>
          <w:tab w:val="left" w:pos="1298"/>
        </w:tabs>
        <w:ind w:left="1298" w:hanging="578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cs="Times New Roman" w:hint="default"/>
      </w:rPr>
    </w:lvl>
  </w:abstractNum>
  <w:abstractNum w:abstractNumId="4" w15:restartNumberingAfterBreak="0">
    <w:nsid w:val="24F457DD"/>
    <w:multiLevelType w:val="hybridMultilevel"/>
    <w:tmpl w:val="91E227F4"/>
    <w:lvl w:ilvl="0" w:tplc="36DC1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3C35AA0"/>
    <w:multiLevelType w:val="singleLevel"/>
    <w:tmpl w:val="33C35AA0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3BE20C0B"/>
    <w:multiLevelType w:val="multilevel"/>
    <w:tmpl w:val="4A52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334F9"/>
    <w:multiLevelType w:val="multilevel"/>
    <w:tmpl w:val="4A4334F9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  <w:sz w:val="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21C40"/>
    <w:multiLevelType w:val="multilevel"/>
    <w:tmpl w:val="4DE21C4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F31B1D"/>
    <w:multiLevelType w:val="multilevel"/>
    <w:tmpl w:val="E102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674F5"/>
    <w:multiLevelType w:val="singleLevel"/>
    <w:tmpl w:val="5B0674F5"/>
    <w:lvl w:ilvl="0">
      <w:start w:val="1"/>
      <w:numFmt w:val="decimal"/>
      <w:suff w:val="nothing"/>
      <w:lvlText w:val="%1）"/>
      <w:lvlJc w:val="left"/>
    </w:lvl>
  </w:abstractNum>
  <w:abstractNum w:abstractNumId="11" w15:restartNumberingAfterBreak="0">
    <w:nsid w:val="5B06751D"/>
    <w:multiLevelType w:val="singleLevel"/>
    <w:tmpl w:val="5B06751D"/>
    <w:lvl w:ilvl="0">
      <w:start w:val="1"/>
      <w:numFmt w:val="decimal"/>
      <w:suff w:val="nothing"/>
      <w:lvlText w:val="%1）"/>
      <w:lvlJc w:val="left"/>
    </w:lvl>
  </w:abstractNum>
  <w:abstractNum w:abstractNumId="12" w15:restartNumberingAfterBreak="0">
    <w:nsid w:val="5B075D06"/>
    <w:multiLevelType w:val="singleLevel"/>
    <w:tmpl w:val="5B075D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B077825"/>
    <w:multiLevelType w:val="singleLevel"/>
    <w:tmpl w:val="5B0778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B0778CE"/>
    <w:multiLevelType w:val="singleLevel"/>
    <w:tmpl w:val="5B0778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B077F06"/>
    <w:multiLevelType w:val="singleLevel"/>
    <w:tmpl w:val="5B077F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B077F8A"/>
    <w:multiLevelType w:val="singleLevel"/>
    <w:tmpl w:val="5B077F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68D86836"/>
    <w:multiLevelType w:val="multilevel"/>
    <w:tmpl w:val="59B2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688125">
    <w:abstractNumId w:val="1"/>
  </w:num>
  <w:num w:numId="2" w16cid:durableId="103117022">
    <w:abstractNumId w:val="3"/>
  </w:num>
  <w:num w:numId="3" w16cid:durableId="1147017982">
    <w:abstractNumId w:val="7"/>
  </w:num>
  <w:num w:numId="4" w16cid:durableId="1321230865">
    <w:abstractNumId w:val="10"/>
  </w:num>
  <w:num w:numId="5" w16cid:durableId="1632174799">
    <w:abstractNumId w:val="11"/>
  </w:num>
  <w:num w:numId="6" w16cid:durableId="1655647897">
    <w:abstractNumId w:val="12"/>
  </w:num>
  <w:num w:numId="7" w16cid:durableId="1705130185">
    <w:abstractNumId w:val="8"/>
  </w:num>
  <w:num w:numId="8" w16cid:durableId="1397124255">
    <w:abstractNumId w:val="13"/>
  </w:num>
  <w:num w:numId="9" w16cid:durableId="1710304301">
    <w:abstractNumId w:val="14"/>
  </w:num>
  <w:num w:numId="10" w16cid:durableId="1126002372">
    <w:abstractNumId w:val="15"/>
  </w:num>
  <w:num w:numId="11" w16cid:durableId="1203634884">
    <w:abstractNumId w:val="16"/>
  </w:num>
  <w:num w:numId="12" w16cid:durableId="1100565871">
    <w:abstractNumId w:val="5"/>
  </w:num>
  <w:num w:numId="13" w16cid:durableId="2009552456">
    <w:abstractNumId w:val="0"/>
  </w:num>
  <w:num w:numId="14" w16cid:durableId="2076659036">
    <w:abstractNumId w:val="17"/>
  </w:num>
  <w:num w:numId="15" w16cid:durableId="61997372">
    <w:abstractNumId w:val="4"/>
  </w:num>
  <w:num w:numId="16" w16cid:durableId="1495292569">
    <w:abstractNumId w:val="2"/>
  </w:num>
  <w:num w:numId="17" w16cid:durableId="130052940">
    <w:abstractNumId w:val="6"/>
  </w:num>
  <w:num w:numId="18" w16cid:durableId="1582720046">
    <w:abstractNumId w:val="9"/>
  </w:num>
  <w:num w:numId="19" w16cid:durableId="1508860306">
    <w:abstractNumId w:val="1"/>
  </w:num>
  <w:num w:numId="20" w16cid:durableId="251089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420"/>
  <w:hyphenationZone w:val="425"/>
  <w:doNotHyphenateCaps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A3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850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2F52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286"/>
    <w:rsid w:val="00020754"/>
    <w:rsid w:val="0002094A"/>
    <w:rsid w:val="00020A94"/>
    <w:rsid w:val="00020DC8"/>
    <w:rsid w:val="00020E20"/>
    <w:rsid w:val="00020F44"/>
    <w:rsid w:val="00021016"/>
    <w:rsid w:val="00022221"/>
    <w:rsid w:val="0002360D"/>
    <w:rsid w:val="00023CFA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952"/>
    <w:rsid w:val="00056D76"/>
    <w:rsid w:val="00057026"/>
    <w:rsid w:val="00057362"/>
    <w:rsid w:val="000576B3"/>
    <w:rsid w:val="000577BF"/>
    <w:rsid w:val="00057D05"/>
    <w:rsid w:val="000607D0"/>
    <w:rsid w:val="0006087C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B92"/>
    <w:rsid w:val="00072E76"/>
    <w:rsid w:val="00074113"/>
    <w:rsid w:val="0007429E"/>
    <w:rsid w:val="000742FE"/>
    <w:rsid w:val="00074CC0"/>
    <w:rsid w:val="00074F6F"/>
    <w:rsid w:val="0007509B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46B"/>
    <w:rsid w:val="0008489D"/>
    <w:rsid w:val="0008506B"/>
    <w:rsid w:val="000852BC"/>
    <w:rsid w:val="000856E3"/>
    <w:rsid w:val="0008573F"/>
    <w:rsid w:val="0008586D"/>
    <w:rsid w:val="00085E4A"/>
    <w:rsid w:val="000862C2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373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7366"/>
    <w:rsid w:val="000B7596"/>
    <w:rsid w:val="000B7F9E"/>
    <w:rsid w:val="000B7FD7"/>
    <w:rsid w:val="000C0683"/>
    <w:rsid w:val="000C06FD"/>
    <w:rsid w:val="000C0788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39A"/>
    <w:rsid w:val="000D0633"/>
    <w:rsid w:val="000D0B9B"/>
    <w:rsid w:val="000D141D"/>
    <w:rsid w:val="000D20F5"/>
    <w:rsid w:val="000D2413"/>
    <w:rsid w:val="000D2568"/>
    <w:rsid w:val="000D2E5B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677"/>
    <w:rsid w:val="000E7933"/>
    <w:rsid w:val="000F0386"/>
    <w:rsid w:val="000F05D2"/>
    <w:rsid w:val="000F115D"/>
    <w:rsid w:val="000F1669"/>
    <w:rsid w:val="000F1B5D"/>
    <w:rsid w:val="000F1BDD"/>
    <w:rsid w:val="000F234B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202"/>
    <w:rsid w:val="00103386"/>
    <w:rsid w:val="00103920"/>
    <w:rsid w:val="001042DB"/>
    <w:rsid w:val="00104BCC"/>
    <w:rsid w:val="00105537"/>
    <w:rsid w:val="00105A1A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360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B82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C8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553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30D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9E1"/>
    <w:rsid w:val="001B3EC7"/>
    <w:rsid w:val="001B6012"/>
    <w:rsid w:val="001B69BF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AEE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039"/>
    <w:rsid w:val="001E13A2"/>
    <w:rsid w:val="001E23F1"/>
    <w:rsid w:val="001E23F2"/>
    <w:rsid w:val="001E2C38"/>
    <w:rsid w:val="001E2D02"/>
    <w:rsid w:val="001E2E81"/>
    <w:rsid w:val="001E43CB"/>
    <w:rsid w:val="001E4C27"/>
    <w:rsid w:val="001E4F0F"/>
    <w:rsid w:val="001E5A56"/>
    <w:rsid w:val="001E5BAB"/>
    <w:rsid w:val="001E5CE6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DAF"/>
    <w:rsid w:val="001E7E01"/>
    <w:rsid w:val="001F0573"/>
    <w:rsid w:val="001F0FAC"/>
    <w:rsid w:val="001F1466"/>
    <w:rsid w:val="001F1B73"/>
    <w:rsid w:val="001F22AA"/>
    <w:rsid w:val="001F2594"/>
    <w:rsid w:val="001F2BEC"/>
    <w:rsid w:val="001F2E2E"/>
    <w:rsid w:val="001F30B6"/>
    <w:rsid w:val="001F3151"/>
    <w:rsid w:val="001F34B7"/>
    <w:rsid w:val="001F36AB"/>
    <w:rsid w:val="001F373E"/>
    <w:rsid w:val="001F4197"/>
    <w:rsid w:val="001F46E5"/>
    <w:rsid w:val="001F48FC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670"/>
    <w:rsid w:val="00201924"/>
    <w:rsid w:val="00202151"/>
    <w:rsid w:val="00202163"/>
    <w:rsid w:val="0020236E"/>
    <w:rsid w:val="00202902"/>
    <w:rsid w:val="00202B74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377E"/>
    <w:rsid w:val="0021422B"/>
    <w:rsid w:val="0021513E"/>
    <w:rsid w:val="0021645B"/>
    <w:rsid w:val="00216AA6"/>
    <w:rsid w:val="00216D2A"/>
    <w:rsid w:val="00216ED2"/>
    <w:rsid w:val="002171F3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5C2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2AF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362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1E03"/>
    <w:rsid w:val="00272094"/>
    <w:rsid w:val="002720F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1DFD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9E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048"/>
    <w:rsid w:val="002B632B"/>
    <w:rsid w:val="002B6F42"/>
    <w:rsid w:val="002B71E2"/>
    <w:rsid w:val="002B7DCC"/>
    <w:rsid w:val="002C0618"/>
    <w:rsid w:val="002C1A20"/>
    <w:rsid w:val="002C1CA0"/>
    <w:rsid w:val="002C1E69"/>
    <w:rsid w:val="002C1EFE"/>
    <w:rsid w:val="002C207C"/>
    <w:rsid w:val="002C24D5"/>
    <w:rsid w:val="002C2932"/>
    <w:rsid w:val="002C2FFF"/>
    <w:rsid w:val="002C3167"/>
    <w:rsid w:val="002C39A5"/>
    <w:rsid w:val="002C39CE"/>
    <w:rsid w:val="002C3B42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7C1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2A7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26A6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326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8B"/>
    <w:rsid w:val="0037713A"/>
    <w:rsid w:val="00377218"/>
    <w:rsid w:val="003808D2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4D36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2F84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3307"/>
    <w:rsid w:val="003D33EA"/>
    <w:rsid w:val="003D3A1F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D77AD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12E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BFC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6E4D"/>
    <w:rsid w:val="0042700C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6FC"/>
    <w:rsid w:val="00445B9C"/>
    <w:rsid w:val="00445FFB"/>
    <w:rsid w:val="00446DFF"/>
    <w:rsid w:val="004470FA"/>
    <w:rsid w:val="00447204"/>
    <w:rsid w:val="00447663"/>
    <w:rsid w:val="004478B7"/>
    <w:rsid w:val="00450123"/>
    <w:rsid w:val="00450582"/>
    <w:rsid w:val="00450CCD"/>
    <w:rsid w:val="004510A7"/>
    <w:rsid w:val="0045124B"/>
    <w:rsid w:val="00451725"/>
    <w:rsid w:val="00452440"/>
    <w:rsid w:val="00452452"/>
    <w:rsid w:val="004526D6"/>
    <w:rsid w:val="004527ED"/>
    <w:rsid w:val="00453299"/>
    <w:rsid w:val="00453387"/>
    <w:rsid w:val="00453431"/>
    <w:rsid w:val="00453EC9"/>
    <w:rsid w:val="00454054"/>
    <w:rsid w:val="0045415A"/>
    <w:rsid w:val="00454313"/>
    <w:rsid w:val="004543F3"/>
    <w:rsid w:val="0045487F"/>
    <w:rsid w:val="0045568C"/>
    <w:rsid w:val="00455777"/>
    <w:rsid w:val="00455D95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0D78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474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ED4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A05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65B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1A87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D9A"/>
    <w:rsid w:val="004B7E3F"/>
    <w:rsid w:val="004C0150"/>
    <w:rsid w:val="004C0289"/>
    <w:rsid w:val="004C1504"/>
    <w:rsid w:val="004C19B8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3E3"/>
    <w:rsid w:val="004D2D27"/>
    <w:rsid w:val="004D2F63"/>
    <w:rsid w:val="004D30E8"/>
    <w:rsid w:val="004D33DC"/>
    <w:rsid w:val="004D3426"/>
    <w:rsid w:val="004D3452"/>
    <w:rsid w:val="004D441F"/>
    <w:rsid w:val="004D49CA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421C"/>
    <w:rsid w:val="005144D7"/>
    <w:rsid w:val="00514834"/>
    <w:rsid w:val="00514ADA"/>
    <w:rsid w:val="00515212"/>
    <w:rsid w:val="005159C2"/>
    <w:rsid w:val="00515E74"/>
    <w:rsid w:val="00515ED4"/>
    <w:rsid w:val="00516405"/>
    <w:rsid w:val="005171B3"/>
    <w:rsid w:val="00517B00"/>
    <w:rsid w:val="00517B97"/>
    <w:rsid w:val="00517D3E"/>
    <w:rsid w:val="00517FC0"/>
    <w:rsid w:val="005202E2"/>
    <w:rsid w:val="0052064A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832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8EE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2E9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3F7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A01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397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7D"/>
    <w:rsid w:val="005A3E95"/>
    <w:rsid w:val="005A3F4E"/>
    <w:rsid w:val="005A42D7"/>
    <w:rsid w:val="005A469D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4F33"/>
    <w:rsid w:val="005D558E"/>
    <w:rsid w:val="005D712A"/>
    <w:rsid w:val="005D72F9"/>
    <w:rsid w:val="005D74B2"/>
    <w:rsid w:val="005D771E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465"/>
    <w:rsid w:val="005F4749"/>
    <w:rsid w:val="005F58B3"/>
    <w:rsid w:val="005F5ED4"/>
    <w:rsid w:val="005F653F"/>
    <w:rsid w:val="005F6610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6BCC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915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213"/>
    <w:rsid w:val="00656BDF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013C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52FA"/>
    <w:rsid w:val="0069610F"/>
    <w:rsid w:val="006961E1"/>
    <w:rsid w:val="00696692"/>
    <w:rsid w:val="00696DE5"/>
    <w:rsid w:val="00697106"/>
    <w:rsid w:val="006973F6"/>
    <w:rsid w:val="00697563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E0"/>
    <w:rsid w:val="006A59FD"/>
    <w:rsid w:val="006A6022"/>
    <w:rsid w:val="006A6853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C9"/>
    <w:rsid w:val="006E055C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A6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B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BAE"/>
    <w:rsid w:val="006F4C96"/>
    <w:rsid w:val="006F5142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8B8"/>
    <w:rsid w:val="00700942"/>
    <w:rsid w:val="00701005"/>
    <w:rsid w:val="007011B0"/>
    <w:rsid w:val="007014A4"/>
    <w:rsid w:val="00701BEC"/>
    <w:rsid w:val="00701BEE"/>
    <w:rsid w:val="00702299"/>
    <w:rsid w:val="007023CD"/>
    <w:rsid w:val="0070269D"/>
    <w:rsid w:val="0070443A"/>
    <w:rsid w:val="007045E0"/>
    <w:rsid w:val="00704DEE"/>
    <w:rsid w:val="007050AF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AF6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6E54"/>
    <w:rsid w:val="007276FF"/>
    <w:rsid w:val="00727AEF"/>
    <w:rsid w:val="00730639"/>
    <w:rsid w:val="00730A93"/>
    <w:rsid w:val="00730B79"/>
    <w:rsid w:val="00730C22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47FDA"/>
    <w:rsid w:val="0075078E"/>
    <w:rsid w:val="00750A2F"/>
    <w:rsid w:val="00751EA6"/>
    <w:rsid w:val="007524CB"/>
    <w:rsid w:val="007526E0"/>
    <w:rsid w:val="00753C64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22F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0C27"/>
    <w:rsid w:val="007A16FD"/>
    <w:rsid w:val="007A1E30"/>
    <w:rsid w:val="007A297D"/>
    <w:rsid w:val="007A31A5"/>
    <w:rsid w:val="007A3F5A"/>
    <w:rsid w:val="007A405F"/>
    <w:rsid w:val="007A419A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3862"/>
    <w:rsid w:val="007B3BF3"/>
    <w:rsid w:val="007B4722"/>
    <w:rsid w:val="007B479F"/>
    <w:rsid w:val="007B4864"/>
    <w:rsid w:val="007B5EB2"/>
    <w:rsid w:val="007B5F8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54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807"/>
    <w:rsid w:val="00802C61"/>
    <w:rsid w:val="008032EA"/>
    <w:rsid w:val="0080348D"/>
    <w:rsid w:val="0080465F"/>
    <w:rsid w:val="00804BA4"/>
    <w:rsid w:val="0080515F"/>
    <w:rsid w:val="00805710"/>
    <w:rsid w:val="00805A1C"/>
    <w:rsid w:val="00805AB9"/>
    <w:rsid w:val="00806678"/>
    <w:rsid w:val="008068E5"/>
    <w:rsid w:val="008072AC"/>
    <w:rsid w:val="00807500"/>
    <w:rsid w:val="00807C25"/>
    <w:rsid w:val="00810544"/>
    <w:rsid w:val="008107EB"/>
    <w:rsid w:val="00810F9C"/>
    <w:rsid w:val="00811641"/>
    <w:rsid w:val="00811F6D"/>
    <w:rsid w:val="00812AF5"/>
    <w:rsid w:val="00812B99"/>
    <w:rsid w:val="00813D3B"/>
    <w:rsid w:val="00815170"/>
    <w:rsid w:val="00815734"/>
    <w:rsid w:val="0081671E"/>
    <w:rsid w:val="0081674F"/>
    <w:rsid w:val="00817152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C53"/>
    <w:rsid w:val="008351DC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0F82"/>
    <w:rsid w:val="00851301"/>
    <w:rsid w:val="008516F5"/>
    <w:rsid w:val="0085187E"/>
    <w:rsid w:val="00851F1F"/>
    <w:rsid w:val="00852131"/>
    <w:rsid w:val="00852226"/>
    <w:rsid w:val="0085280D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1B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0B5"/>
    <w:rsid w:val="00885736"/>
    <w:rsid w:val="0088583C"/>
    <w:rsid w:val="00885E57"/>
    <w:rsid w:val="00886103"/>
    <w:rsid w:val="00886202"/>
    <w:rsid w:val="008867C2"/>
    <w:rsid w:val="008874FA"/>
    <w:rsid w:val="0088765A"/>
    <w:rsid w:val="0088765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6AB"/>
    <w:rsid w:val="00896C3C"/>
    <w:rsid w:val="0089755A"/>
    <w:rsid w:val="00897CE9"/>
    <w:rsid w:val="008A0194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545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40E4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491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64C"/>
    <w:rsid w:val="008E09A7"/>
    <w:rsid w:val="008E0ECD"/>
    <w:rsid w:val="008E179B"/>
    <w:rsid w:val="008E1881"/>
    <w:rsid w:val="008E19D5"/>
    <w:rsid w:val="008E1CAD"/>
    <w:rsid w:val="008E1F69"/>
    <w:rsid w:val="008E26A6"/>
    <w:rsid w:val="008E39C1"/>
    <w:rsid w:val="008E42B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6DE3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C3E"/>
    <w:rsid w:val="00901E47"/>
    <w:rsid w:val="00902520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DB"/>
    <w:rsid w:val="00904692"/>
    <w:rsid w:val="0090567B"/>
    <w:rsid w:val="00905FD6"/>
    <w:rsid w:val="00906921"/>
    <w:rsid w:val="009071AE"/>
    <w:rsid w:val="00910061"/>
    <w:rsid w:val="00910261"/>
    <w:rsid w:val="00910430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5A1"/>
    <w:rsid w:val="00923AA0"/>
    <w:rsid w:val="00923F2E"/>
    <w:rsid w:val="00924AAE"/>
    <w:rsid w:val="00925048"/>
    <w:rsid w:val="00925746"/>
    <w:rsid w:val="009259A2"/>
    <w:rsid w:val="00925C60"/>
    <w:rsid w:val="00925D28"/>
    <w:rsid w:val="00925DF0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197E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6779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0DC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4EE7"/>
    <w:rsid w:val="009852D8"/>
    <w:rsid w:val="009854FB"/>
    <w:rsid w:val="00985566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BAA"/>
    <w:rsid w:val="00993C0A"/>
    <w:rsid w:val="00994339"/>
    <w:rsid w:val="009943CE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3D4C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6BF"/>
    <w:rsid w:val="009D0E62"/>
    <w:rsid w:val="009D187B"/>
    <w:rsid w:val="009D1B8B"/>
    <w:rsid w:val="009D26C3"/>
    <w:rsid w:val="009D2AC8"/>
    <w:rsid w:val="009D3294"/>
    <w:rsid w:val="009D343A"/>
    <w:rsid w:val="009D3885"/>
    <w:rsid w:val="009D3A8E"/>
    <w:rsid w:val="009D40B9"/>
    <w:rsid w:val="009D44AD"/>
    <w:rsid w:val="009D467F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5C4A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D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BB9"/>
    <w:rsid w:val="00A04EA6"/>
    <w:rsid w:val="00A05A76"/>
    <w:rsid w:val="00A05FDB"/>
    <w:rsid w:val="00A061A0"/>
    <w:rsid w:val="00A062C2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8A3"/>
    <w:rsid w:val="00A159BB"/>
    <w:rsid w:val="00A15ADD"/>
    <w:rsid w:val="00A15F5A"/>
    <w:rsid w:val="00A164CB"/>
    <w:rsid w:val="00A177CA"/>
    <w:rsid w:val="00A17D61"/>
    <w:rsid w:val="00A20317"/>
    <w:rsid w:val="00A20A0D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708F"/>
    <w:rsid w:val="00A27BE3"/>
    <w:rsid w:val="00A3097C"/>
    <w:rsid w:val="00A30A70"/>
    <w:rsid w:val="00A3128A"/>
    <w:rsid w:val="00A32488"/>
    <w:rsid w:val="00A32DA4"/>
    <w:rsid w:val="00A32E35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C0F"/>
    <w:rsid w:val="00A80DC2"/>
    <w:rsid w:val="00A80F67"/>
    <w:rsid w:val="00A811C6"/>
    <w:rsid w:val="00A8142E"/>
    <w:rsid w:val="00A81974"/>
    <w:rsid w:val="00A82323"/>
    <w:rsid w:val="00A83AE5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4B01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0981"/>
    <w:rsid w:val="00AC115E"/>
    <w:rsid w:val="00AC2B6B"/>
    <w:rsid w:val="00AC2E48"/>
    <w:rsid w:val="00AC43AF"/>
    <w:rsid w:val="00AC4CE5"/>
    <w:rsid w:val="00AC5156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116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2D74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13"/>
    <w:rsid w:val="00B018BF"/>
    <w:rsid w:val="00B01CAA"/>
    <w:rsid w:val="00B027BD"/>
    <w:rsid w:val="00B02CC2"/>
    <w:rsid w:val="00B02DB3"/>
    <w:rsid w:val="00B03228"/>
    <w:rsid w:val="00B03E69"/>
    <w:rsid w:val="00B03E91"/>
    <w:rsid w:val="00B04369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1887"/>
    <w:rsid w:val="00B124D2"/>
    <w:rsid w:val="00B1279E"/>
    <w:rsid w:val="00B127A1"/>
    <w:rsid w:val="00B1280D"/>
    <w:rsid w:val="00B12A52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4C77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4AA4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4D65"/>
    <w:rsid w:val="00B6638A"/>
    <w:rsid w:val="00B664D1"/>
    <w:rsid w:val="00B666D5"/>
    <w:rsid w:val="00B669ED"/>
    <w:rsid w:val="00B70753"/>
    <w:rsid w:val="00B70895"/>
    <w:rsid w:val="00B711E4"/>
    <w:rsid w:val="00B713E5"/>
    <w:rsid w:val="00B71437"/>
    <w:rsid w:val="00B71B8F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C09"/>
    <w:rsid w:val="00B77EBD"/>
    <w:rsid w:val="00B77F28"/>
    <w:rsid w:val="00B77F87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C2B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084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372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66C"/>
    <w:rsid w:val="00BF6F25"/>
    <w:rsid w:val="00BF7221"/>
    <w:rsid w:val="00BF74C8"/>
    <w:rsid w:val="00BF781A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2A4"/>
    <w:rsid w:val="00C103C1"/>
    <w:rsid w:val="00C10976"/>
    <w:rsid w:val="00C10B95"/>
    <w:rsid w:val="00C1187B"/>
    <w:rsid w:val="00C11EF6"/>
    <w:rsid w:val="00C12718"/>
    <w:rsid w:val="00C12899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6EC"/>
    <w:rsid w:val="00C23892"/>
    <w:rsid w:val="00C23ECA"/>
    <w:rsid w:val="00C2422C"/>
    <w:rsid w:val="00C244A6"/>
    <w:rsid w:val="00C2521A"/>
    <w:rsid w:val="00C26D90"/>
    <w:rsid w:val="00C274F3"/>
    <w:rsid w:val="00C275B0"/>
    <w:rsid w:val="00C30183"/>
    <w:rsid w:val="00C3056D"/>
    <w:rsid w:val="00C30D60"/>
    <w:rsid w:val="00C30DB8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613A"/>
    <w:rsid w:val="00C36370"/>
    <w:rsid w:val="00C36E2C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26B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601"/>
    <w:rsid w:val="00C75B19"/>
    <w:rsid w:val="00C76141"/>
    <w:rsid w:val="00C76476"/>
    <w:rsid w:val="00C76504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0A7"/>
    <w:rsid w:val="00C83DA0"/>
    <w:rsid w:val="00C846CF"/>
    <w:rsid w:val="00C84725"/>
    <w:rsid w:val="00C85A42"/>
    <w:rsid w:val="00C85B52"/>
    <w:rsid w:val="00C85D1D"/>
    <w:rsid w:val="00C85D99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A46"/>
    <w:rsid w:val="00C93CEE"/>
    <w:rsid w:val="00C947BD"/>
    <w:rsid w:val="00C95041"/>
    <w:rsid w:val="00C956CA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5902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0AA5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837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552"/>
    <w:rsid w:val="00D05FEB"/>
    <w:rsid w:val="00D06126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957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4E21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1493"/>
    <w:rsid w:val="00D7233A"/>
    <w:rsid w:val="00D724AD"/>
    <w:rsid w:val="00D7259E"/>
    <w:rsid w:val="00D726DB"/>
    <w:rsid w:val="00D73205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2A05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157F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14A"/>
    <w:rsid w:val="00DE579C"/>
    <w:rsid w:val="00DE63A1"/>
    <w:rsid w:val="00DE6548"/>
    <w:rsid w:val="00DE6B18"/>
    <w:rsid w:val="00DE7092"/>
    <w:rsid w:val="00DE7147"/>
    <w:rsid w:val="00DE755E"/>
    <w:rsid w:val="00DE77B4"/>
    <w:rsid w:val="00DE7908"/>
    <w:rsid w:val="00DF0221"/>
    <w:rsid w:val="00DF075E"/>
    <w:rsid w:val="00DF07D3"/>
    <w:rsid w:val="00DF0E76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0C2"/>
    <w:rsid w:val="00DF5748"/>
    <w:rsid w:val="00DF6300"/>
    <w:rsid w:val="00DF6CB0"/>
    <w:rsid w:val="00DF7794"/>
    <w:rsid w:val="00DF7A36"/>
    <w:rsid w:val="00E002D3"/>
    <w:rsid w:val="00E00967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A14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2CD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5A90"/>
    <w:rsid w:val="00E36DDB"/>
    <w:rsid w:val="00E37874"/>
    <w:rsid w:val="00E37A7B"/>
    <w:rsid w:val="00E37AA8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AE8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2E59"/>
    <w:rsid w:val="00E63224"/>
    <w:rsid w:val="00E633BA"/>
    <w:rsid w:val="00E6382D"/>
    <w:rsid w:val="00E64318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D97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8B2"/>
    <w:rsid w:val="00E76EA6"/>
    <w:rsid w:val="00E76EBB"/>
    <w:rsid w:val="00E77AED"/>
    <w:rsid w:val="00E77E07"/>
    <w:rsid w:val="00E80461"/>
    <w:rsid w:val="00E80A6E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6EAB"/>
    <w:rsid w:val="00E870E2"/>
    <w:rsid w:val="00E8761E"/>
    <w:rsid w:val="00E87BFA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494"/>
    <w:rsid w:val="00EA1AF4"/>
    <w:rsid w:val="00EA1F79"/>
    <w:rsid w:val="00EA25BD"/>
    <w:rsid w:val="00EA2D81"/>
    <w:rsid w:val="00EA2F4C"/>
    <w:rsid w:val="00EA303E"/>
    <w:rsid w:val="00EA3B4F"/>
    <w:rsid w:val="00EA3BB6"/>
    <w:rsid w:val="00EA465F"/>
    <w:rsid w:val="00EA4AE4"/>
    <w:rsid w:val="00EA51AD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59F"/>
    <w:rsid w:val="00ED164C"/>
    <w:rsid w:val="00ED1F6F"/>
    <w:rsid w:val="00ED2097"/>
    <w:rsid w:val="00ED25DB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5D3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3644"/>
    <w:rsid w:val="00EE3FB3"/>
    <w:rsid w:val="00EE43BF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680E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876"/>
    <w:rsid w:val="00EF591C"/>
    <w:rsid w:val="00EF5A89"/>
    <w:rsid w:val="00EF5C3C"/>
    <w:rsid w:val="00EF7646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1FB9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0FF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4CF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17"/>
    <w:rsid w:val="00F47E4E"/>
    <w:rsid w:val="00F47EAA"/>
    <w:rsid w:val="00F50186"/>
    <w:rsid w:val="00F50397"/>
    <w:rsid w:val="00F503FD"/>
    <w:rsid w:val="00F50863"/>
    <w:rsid w:val="00F50BFE"/>
    <w:rsid w:val="00F51289"/>
    <w:rsid w:val="00F517BD"/>
    <w:rsid w:val="00F52C07"/>
    <w:rsid w:val="00F52E7A"/>
    <w:rsid w:val="00F530B1"/>
    <w:rsid w:val="00F53215"/>
    <w:rsid w:val="00F53332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25C"/>
    <w:rsid w:val="00F7438B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1F0E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758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693"/>
    <w:rsid w:val="00FA7A96"/>
    <w:rsid w:val="00FA7EA9"/>
    <w:rsid w:val="00FA7F29"/>
    <w:rsid w:val="00FB07A7"/>
    <w:rsid w:val="00FB08CE"/>
    <w:rsid w:val="00FB0AA7"/>
    <w:rsid w:val="00FB0B32"/>
    <w:rsid w:val="00FB1122"/>
    <w:rsid w:val="00FB14B6"/>
    <w:rsid w:val="00FB1774"/>
    <w:rsid w:val="00FB18B9"/>
    <w:rsid w:val="00FB18EE"/>
    <w:rsid w:val="00FB1CD6"/>
    <w:rsid w:val="00FB1CF8"/>
    <w:rsid w:val="00FB2C6B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6C8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5F95"/>
    <w:rsid w:val="00FD6600"/>
    <w:rsid w:val="00FD6A74"/>
    <w:rsid w:val="00FD713D"/>
    <w:rsid w:val="00FD79D4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E7812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27430F"/>
    <w:rsid w:val="01414B8D"/>
    <w:rsid w:val="015471B9"/>
    <w:rsid w:val="01B05470"/>
    <w:rsid w:val="01D87D08"/>
    <w:rsid w:val="022A0E0F"/>
    <w:rsid w:val="02FA6533"/>
    <w:rsid w:val="035C1DCC"/>
    <w:rsid w:val="039B6F18"/>
    <w:rsid w:val="03A01120"/>
    <w:rsid w:val="03B15EDF"/>
    <w:rsid w:val="03C114FD"/>
    <w:rsid w:val="03DC7A08"/>
    <w:rsid w:val="0402225B"/>
    <w:rsid w:val="04137328"/>
    <w:rsid w:val="041B3E0D"/>
    <w:rsid w:val="04491DE5"/>
    <w:rsid w:val="046F4039"/>
    <w:rsid w:val="049B7466"/>
    <w:rsid w:val="05637240"/>
    <w:rsid w:val="05670991"/>
    <w:rsid w:val="05DA76B3"/>
    <w:rsid w:val="06325EFA"/>
    <w:rsid w:val="0657092A"/>
    <w:rsid w:val="066B5048"/>
    <w:rsid w:val="066C29B6"/>
    <w:rsid w:val="078B49F1"/>
    <w:rsid w:val="0794560F"/>
    <w:rsid w:val="07C619E2"/>
    <w:rsid w:val="07E23784"/>
    <w:rsid w:val="086A6FD7"/>
    <w:rsid w:val="08AC450F"/>
    <w:rsid w:val="08CE734F"/>
    <w:rsid w:val="09377594"/>
    <w:rsid w:val="0AD059EB"/>
    <w:rsid w:val="0ADB4397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F604583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2334DB9"/>
    <w:rsid w:val="133E1EE5"/>
    <w:rsid w:val="13C80531"/>
    <w:rsid w:val="13FA5B55"/>
    <w:rsid w:val="155F05F2"/>
    <w:rsid w:val="159F6487"/>
    <w:rsid w:val="15E149FC"/>
    <w:rsid w:val="163E4543"/>
    <w:rsid w:val="1646749F"/>
    <w:rsid w:val="16AC21FC"/>
    <w:rsid w:val="16AD2C59"/>
    <w:rsid w:val="16D4074F"/>
    <w:rsid w:val="17167F99"/>
    <w:rsid w:val="175B5282"/>
    <w:rsid w:val="179A62B1"/>
    <w:rsid w:val="183107E9"/>
    <w:rsid w:val="186B551C"/>
    <w:rsid w:val="189A7071"/>
    <w:rsid w:val="198A17DD"/>
    <w:rsid w:val="19BB11AC"/>
    <w:rsid w:val="1A210306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490E2D"/>
    <w:rsid w:val="1E536E7B"/>
    <w:rsid w:val="1E69029D"/>
    <w:rsid w:val="1F176786"/>
    <w:rsid w:val="1F542E56"/>
    <w:rsid w:val="1F765CFA"/>
    <w:rsid w:val="1F862EAD"/>
    <w:rsid w:val="1F8808B8"/>
    <w:rsid w:val="20B0686B"/>
    <w:rsid w:val="213D1786"/>
    <w:rsid w:val="215F31FD"/>
    <w:rsid w:val="21632D09"/>
    <w:rsid w:val="21A62027"/>
    <w:rsid w:val="22516989"/>
    <w:rsid w:val="22975ED2"/>
    <w:rsid w:val="22B45B80"/>
    <w:rsid w:val="22E2081F"/>
    <w:rsid w:val="230D042A"/>
    <w:rsid w:val="232D0C52"/>
    <w:rsid w:val="232F4EF8"/>
    <w:rsid w:val="23510298"/>
    <w:rsid w:val="2359791A"/>
    <w:rsid w:val="23C103A5"/>
    <w:rsid w:val="23C4396E"/>
    <w:rsid w:val="23C6792A"/>
    <w:rsid w:val="24C34DF9"/>
    <w:rsid w:val="24DA364E"/>
    <w:rsid w:val="24EB12C7"/>
    <w:rsid w:val="25164DFA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1A4A1E"/>
    <w:rsid w:val="2AE90759"/>
    <w:rsid w:val="2AFA015D"/>
    <w:rsid w:val="2B13353D"/>
    <w:rsid w:val="2B4859B3"/>
    <w:rsid w:val="2BEF7E65"/>
    <w:rsid w:val="2C6B40A8"/>
    <w:rsid w:val="2C830214"/>
    <w:rsid w:val="2C976FA2"/>
    <w:rsid w:val="2D1C3A6E"/>
    <w:rsid w:val="2D1D23C5"/>
    <w:rsid w:val="2D725166"/>
    <w:rsid w:val="2DBF4157"/>
    <w:rsid w:val="2DFD2B8C"/>
    <w:rsid w:val="2E4A03C1"/>
    <w:rsid w:val="2F1348C9"/>
    <w:rsid w:val="2F5D5AEB"/>
    <w:rsid w:val="2FBA1FC1"/>
    <w:rsid w:val="300B0303"/>
    <w:rsid w:val="30285C8B"/>
    <w:rsid w:val="30336230"/>
    <w:rsid w:val="30362413"/>
    <w:rsid w:val="316B68FF"/>
    <w:rsid w:val="31D52F04"/>
    <w:rsid w:val="320E2CDB"/>
    <w:rsid w:val="323F2EC1"/>
    <w:rsid w:val="324F2EFA"/>
    <w:rsid w:val="33D37AE0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7221DB3"/>
    <w:rsid w:val="37377183"/>
    <w:rsid w:val="376B2B4F"/>
    <w:rsid w:val="37B6535B"/>
    <w:rsid w:val="37E653A1"/>
    <w:rsid w:val="37F74FC3"/>
    <w:rsid w:val="38150688"/>
    <w:rsid w:val="383D29DB"/>
    <w:rsid w:val="396D498D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CD033A"/>
    <w:rsid w:val="3FD2723D"/>
    <w:rsid w:val="40B13F1D"/>
    <w:rsid w:val="40C156C5"/>
    <w:rsid w:val="41516443"/>
    <w:rsid w:val="417827E7"/>
    <w:rsid w:val="41BD051D"/>
    <w:rsid w:val="41FF1709"/>
    <w:rsid w:val="42144BF0"/>
    <w:rsid w:val="425B7393"/>
    <w:rsid w:val="42663C5E"/>
    <w:rsid w:val="42A05826"/>
    <w:rsid w:val="42AA08C6"/>
    <w:rsid w:val="431331FD"/>
    <w:rsid w:val="436638AD"/>
    <w:rsid w:val="437B04C2"/>
    <w:rsid w:val="44696166"/>
    <w:rsid w:val="45081244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D01C75"/>
    <w:rsid w:val="471C15A0"/>
    <w:rsid w:val="472732D7"/>
    <w:rsid w:val="473D4D5C"/>
    <w:rsid w:val="47F276D7"/>
    <w:rsid w:val="481D7016"/>
    <w:rsid w:val="48623F70"/>
    <w:rsid w:val="48AB142C"/>
    <w:rsid w:val="48F51C96"/>
    <w:rsid w:val="490061FD"/>
    <w:rsid w:val="49224B77"/>
    <w:rsid w:val="496B0D1E"/>
    <w:rsid w:val="498302D7"/>
    <w:rsid w:val="498357A7"/>
    <w:rsid w:val="49863103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D0F7F9C"/>
    <w:rsid w:val="4D2A3CEC"/>
    <w:rsid w:val="4DEE2333"/>
    <w:rsid w:val="4E017723"/>
    <w:rsid w:val="4E7E2196"/>
    <w:rsid w:val="4E9A204A"/>
    <w:rsid w:val="4EB538A1"/>
    <w:rsid w:val="4F742DDA"/>
    <w:rsid w:val="4F8C0BEC"/>
    <w:rsid w:val="4FE713B8"/>
    <w:rsid w:val="511C0B21"/>
    <w:rsid w:val="51686774"/>
    <w:rsid w:val="51B46D2D"/>
    <w:rsid w:val="51DE1FAF"/>
    <w:rsid w:val="525B1C54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0215A3"/>
    <w:rsid w:val="55121399"/>
    <w:rsid w:val="5575309C"/>
    <w:rsid w:val="569C5DF4"/>
    <w:rsid w:val="5700495E"/>
    <w:rsid w:val="572160F2"/>
    <w:rsid w:val="57241BD1"/>
    <w:rsid w:val="573279DA"/>
    <w:rsid w:val="57E71384"/>
    <w:rsid w:val="58085F93"/>
    <w:rsid w:val="584126EE"/>
    <w:rsid w:val="587547BA"/>
    <w:rsid w:val="58C27C5F"/>
    <w:rsid w:val="58CC12F3"/>
    <w:rsid w:val="58D21562"/>
    <w:rsid w:val="595D18F2"/>
    <w:rsid w:val="598A1126"/>
    <w:rsid w:val="59D7349E"/>
    <w:rsid w:val="59E7305D"/>
    <w:rsid w:val="5A12491D"/>
    <w:rsid w:val="5AAB69B5"/>
    <w:rsid w:val="5AFC5C37"/>
    <w:rsid w:val="5B27784D"/>
    <w:rsid w:val="5B44604B"/>
    <w:rsid w:val="5B681D1E"/>
    <w:rsid w:val="5B69640B"/>
    <w:rsid w:val="5B946E93"/>
    <w:rsid w:val="5BE45AAE"/>
    <w:rsid w:val="5CEE2997"/>
    <w:rsid w:val="5CF71545"/>
    <w:rsid w:val="5CFF417F"/>
    <w:rsid w:val="5D3002BC"/>
    <w:rsid w:val="5D5C6886"/>
    <w:rsid w:val="5D9D3480"/>
    <w:rsid w:val="5E5B1AF1"/>
    <w:rsid w:val="5E9F4CFE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827612"/>
    <w:rsid w:val="65BD503C"/>
    <w:rsid w:val="65E25FC0"/>
    <w:rsid w:val="65ED30BC"/>
    <w:rsid w:val="65F87913"/>
    <w:rsid w:val="66372FB4"/>
    <w:rsid w:val="66810474"/>
    <w:rsid w:val="66A11489"/>
    <w:rsid w:val="66BD70F4"/>
    <w:rsid w:val="66BE0B91"/>
    <w:rsid w:val="66CB3FF9"/>
    <w:rsid w:val="66D63772"/>
    <w:rsid w:val="67B77A50"/>
    <w:rsid w:val="67F7226D"/>
    <w:rsid w:val="68010301"/>
    <w:rsid w:val="683534B3"/>
    <w:rsid w:val="68562896"/>
    <w:rsid w:val="688D68EB"/>
    <w:rsid w:val="68B60D62"/>
    <w:rsid w:val="691E1D27"/>
    <w:rsid w:val="698952E5"/>
    <w:rsid w:val="6A371104"/>
    <w:rsid w:val="6ADB4597"/>
    <w:rsid w:val="6AF348F5"/>
    <w:rsid w:val="6B6423B8"/>
    <w:rsid w:val="6BE86CC5"/>
    <w:rsid w:val="6C0B2526"/>
    <w:rsid w:val="6C4C57CF"/>
    <w:rsid w:val="6C7A45AC"/>
    <w:rsid w:val="6C8C0D5D"/>
    <w:rsid w:val="6CC221EE"/>
    <w:rsid w:val="6CCE1F11"/>
    <w:rsid w:val="6CD9293B"/>
    <w:rsid w:val="6CFF34D2"/>
    <w:rsid w:val="6D425127"/>
    <w:rsid w:val="6D453CE5"/>
    <w:rsid w:val="6DB97D2B"/>
    <w:rsid w:val="6E3E6FBD"/>
    <w:rsid w:val="6EC0636E"/>
    <w:rsid w:val="6F6D62F2"/>
    <w:rsid w:val="7005093C"/>
    <w:rsid w:val="70151C34"/>
    <w:rsid w:val="702D239E"/>
    <w:rsid w:val="71650DDE"/>
    <w:rsid w:val="71A13915"/>
    <w:rsid w:val="71AA52B2"/>
    <w:rsid w:val="72225C3D"/>
    <w:rsid w:val="73702752"/>
    <w:rsid w:val="739E2223"/>
    <w:rsid w:val="739F0BD7"/>
    <w:rsid w:val="74D66FBE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7E383C"/>
    <w:rsid w:val="77C73254"/>
    <w:rsid w:val="77E4549A"/>
    <w:rsid w:val="78394CA5"/>
    <w:rsid w:val="78451EC7"/>
    <w:rsid w:val="785D741D"/>
    <w:rsid w:val="79423EBC"/>
    <w:rsid w:val="794514BC"/>
    <w:rsid w:val="79650563"/>
    <w:rsid w:val="79CB7268"/>
    <w:rsid w:val="7A485A3E"/>
    <w:rsid w:val="7B021E73"/>
    <w:rsid w:val="7B7F2950"/>
    <w:rsid w:val="7BAA76B7"/>
    <w:rsid w:val="7BDB7BB4"/>
    <w:rsid w:val="7D040281"/>
    <w:rsid w:val="7D4509B5"/>
    <w:rsid w:val="7E2D5617"/>
    <w:rsid w:val="7E5B4828"/>
    <w:rsid w:val="7EFE17DF"/>
    <w:rsid w:val="7F2B51D0"/>
    <w:rsid w:val="7F89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AA6ED61"/>
  <w15:docId w15:val="{14D6E74A-A4DF-45C9-B179-DD7454F9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semiHidden="1" w:unhideWhenUsed="1"/>
    <w:lsdException w:name="footnote text" w:uiPriority="0" w:qFormat="1"/>
    <w:lsdException w:name="annotation text" w:semiHidden="1" w:qFormat="1"/>
    <w:lsdException w:name="header" w:qFormat="1"/>
    <w:lsdException w:name="footer" w:uiPriority="0" w:qFormat="1"/>
    <w:lsdException w:name="index heading" w:locked="1" w:semiHidden="1" w:unhideWhenUsed="1"/>
    <w:lsdException w:name="caption" w:uiPriority="0" w:qFormat="1"/>
    <w:lsdException w:name="table of figures" w:qFormat="1"/>
    <w:lsdException w:name="envelope address" w:locked="1" w:semiHidden="1" w:unhideWhenUsed="1"/>
    <w:lsdException w:name="envelope return" w:locked="1" w:semiHidden="1" w:unhideWhenUsed="1"/>
    <w:lsdException w:name="footnote reference" w:uiPriority="0" w:qFormat="1"/>
    <w:lsdException w:name="annotation reference" w:semiHidden="1" w:qFormat="1"/>
    <w:lsdException w:name="line number" w:locked="1" w:semiHidden="1" w:unhideWhenUsed="1"/>
    <w:lsdException w:name="page number" w:locked="1" w:uiPriority="0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qFormat="1"/>
    <w:lsdException w:name="List Bullet" w:locked="1" w:uiPriority="0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uiPriority="0" w:qFormat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locked="1" w:unhideWhenUsed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uiPriority="0" w:qFormat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qFormat="1"/>
    <w:lsdException w:name="Table Grid" w:uiPriority="59" w:qFormat="1"/>
    <w:lsdException w:name="Table Theme" w:locked="1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/>
    </w:pPr>
    <w:rPr>
      <w:rFonts w:ascii="Arial" w:eastAsiaTheme="minorEastAsia" w:hAnsi="Arial" w:cs="Arial"/>
      <w:lang w:val="de-DE" w:eastAsia="en-US"/>
    </w:rPr>
  </w:style>
  <w:style w:type="paragraph" w:styleId="1">
    <w:name w:val="heading 1"/>
    <w:basedOn w:val="a"/>
    <w:next w:val="Text"/>
    <w:link w:val="10"/>
    <w:qFormat/>
    <w:pPr>
      <w:keepNext/>
      <w:numPr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Text"/>
    <w:link w:val="20"/>
    <w:qFormat/>
    <w:pPr>
      <w:keepNext/>
      <w:numPr>
        <w:ilvl w:val="1"/>
        <w:numId w:val="1"/>
      </w:numPr>
      <w:tabs>
        <w:tab w:val="left" w:pos="432"/>
      </w:tabs>
      <w:spacing w:before="240" w:after="24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Text"/>
    <w:link w:val="30"/>
    <w:qFormat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4">
    <w:name w:val="heading 4"/>
    <w:basedOn w:val="a"/>
    <w:next w:val="Text"/>
    <w:link w:val="40"/>
    <w:qFormat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5">
    <w:name w:val="heading 5"/>
    <w:basedOn w:val="a"/>
    <w:next w:val="Text"/>
    <w:link w:val="50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Text"/>
    <w:link w:val="60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7">
    <w:name w:val="heading 7"/>
    <w:basedOn w:val="a"/>
    <w:next w:val="Text"/>
    <w:link w:val="7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Text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Text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qFormat/>
    <w:pPr>
      <w:jc w:val="both"/>
    </w:pPr>
    <w:rPr>
      <w:lang w:val="en-US"/>
    </w:rPr>
  </w:style>
  <w:style w:type="paragraph" w:styleId="TOC7">
    <w:name w:val="toc 7"/>
    <w:basedOn w:val="a"/>
    <w:next w:val="a"/>
    <w:uiPriority w:val="39"/>
    <w:qFormat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a3">
    <w:name w:val="caption"/>
    <w:basedOn w:val="a"/>
    <w:next w:val="a"/>
    <w:qFormat/>
    <w:pPr>
      <w:spacing w:before="120" w:line="288" w:lineRule="auto"/>
      <w:jc w:val="center"/>
    </w:pPr>
    <w:rPr>
      <w:b/>
      <w:bCs/>
    </w:rPr>
  </w:style>
  <w:style w:type="paragraph" w:styleId="a4">
    <w:name w:val="List Bullet"/>
    <w:basedOn w:val="a"/>
    <w:link w:val="a5"/>
    <w:qFormat/>
    <w:locked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a6">
    <w:name w:val="Document Map"/>
    <w:basedOn w:val="a"/>
    <w:link w:val="a7"/>
    <w:semiHidden/>
    <w:qFormat/>
    <w:pPr>
      <w:shd w:val="clear" w:color="auto" w:fill="000080"/>
    </w:pPr>
    <w:rPr>
      <w:rFonts w:ascii="Times New Roman" w:hAnsi="Times New Roman" w:cs="Times New Roman"/>
    </w:rPr>
  </w:style>
  <w:style w:type="paragraph" w:styleId="a8">
    <w:name w:val="annotation text"/>
    <w:basedOn w:val="a"/>
    <w:link w:val="a9"/>
    <w:uiPriority w:val="99"/>
    <w:semiHidden/>
    <w:qFormat/>
  </w:style>
  <w:style w:type="paragraph" w:styleId="31">
    <w:name w:val="Body Text 3"/>
    <w:basedOn w:val="a"/>
    <w:link w:val="32"/>
    <w:qFormat/>
    <w:locked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eastAsia="宋体" w:hAnsi="Abbey"/>
      <w:lang w:val="en-US"/>
    </w:rPr>
  </w:style>
  <w:style w:type="paragraph" w:styleId="aa">
    <w:name w:val="Body Text"/>
    <w:basedOn w:val="a"/>
    <w:link w:val="ab"/>
    <w:qFormat/>
    <w:locked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TOC5">
    <w:name w:val="toc 5"/>
    <w:basedOn w:val="a"/>
    <w:next w:val="a"/>
    <w:uiPriority w:val="39"/>
    <w:qFormat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a"/>
    <w:next w:val="a"/>
    <w:uiPriority w:val="39"/>
    <w:qFormat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ac">
    <w:name w:val="Plain Text"/>
    <w:basedOn w:val="a"/>
    <w:link w:val="ad"/>
    <w:uiPriority w:val="99"/>
    <w:unhideWhenUsed/>
    <w:qFormat/>
    <w:locked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TOC8">
    <w:name w:val="toc 8"/>
    <w:basedOn w:val="a"/>
    <w:next w:val="a"/>
    <w:uiPriority w:val="39"/>
    <w:qFormat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ae">
    <w:name w:val="Balloon Text"/>
    <w:basedOn w:val="a"/>
    <w:link w:val="af"/>
    <w:semiHidden/>
    <w:qFormat/>
    <w:rPr>
      <w:rFonts w:ascii="Times New Roman" w:hAnsi="Times New Roman" w:cs="Times New Roman"/>
      <w:sz w:val="16"/>
      <w:szCs w:val="16"/>
    </w:rPr>
  </w:style>
  <w:style w:type="paragraph" w:styleId="af0">
    <w:name w:val="footer"/>
    <w:basedOn w:val="a"/>
    <w:link w:val="af1"/>
    <w:qFormat/>
    <w:pPr>
      <w:tabs>
        <w:tab w:val="center" w:pos="4536"/>
        <w:tab w:val="right" w:pos="9072"/>
      </w:tabs>
    </w:pPr>
    <w:rPr>
      <w:sz w:val="16"/>
      <w:szCs w:val="16"/>
    </w:rPr>
  </w:style>
  <w:style w:type="paragraph" w:styleId="af2">
    <w:name w:val="header"/>
    <w:basedOn w:val="a"/>
    <w:link w:val="af3"/>
    <w:uiPriority w:val="99"/>
    <w:qFormat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TOC1">
    <w:name w:val="toc 1"/>
    <w:basedOn w:val="a"/>
    <w:next w:val="a"/>
    <w:uiPriority w:val="39"/>
    <w:qFormat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TOC4">
    <w:name w:val="toc 4"/>
    <w:basedOn w:val="a"/>
    <w:next w:val="a"/>
    <w:uiPriority w:val="39"/>
    <w:qFormat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af4">
    <w:name w:val="Subtitle"/>
    <w:basedOn w:val="a"/>
    <w:next w:val="a"/>
    <w:link w:val="af5"/>
    <w:qFormat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af6">
    <w:name w:val="List"/>
    <w:basedOn w:val="aa"/>
    <w:qFormat/>
    <w:locked/>
    <w:rPr>
      <w:rFonts w:cs="Tahoma"/>
    </w:rPr>
  </w:style>
  <w:style w:type="paragraph" w:styleId="af7">
    <w:name w:val="footnote text"/>
    <w:basedOn w:val="a"/>
    <w:link w:val="af8"/>
    <w:qFormat/>
    <w:pPr>
      <w:spacing w:after="0"/>
    </w:pPr>
  </w:style>
  <w:style w:type="paragraph" w:styleId="TOC6">
    <w:name w:val="toc 6"/>
    <w:basedOn w:val="a"/>
    <w:next w:val="a"/>
    <w:uiPriority w:val="39"/>
    <w:qFormat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af9">
    <w:name w:val="table of figures"/>
    <w:basedOn w:val="a"/>
    <w:next w:val="a"/>
    <w:uiPriority w:val="99"/>
    <w:qFormat/>
    <w:pPr>
      <w:spacing w:after="0"/>
    </w:pPr>
  </w:style>
  <w:style w:type="paragraph" w:styleId="TOC2">
    <w:name w:val="toc 2"/>
    <w:basedOn w:val="a"/>
    <w:next w:val="a"/>
    <w:uiPriority w:val="39"/>
    <w:qFormat/>
    <w:pPr>
      <w:spacing w:after="0"/>
      <w:ind w:left="200"/>
    </w:pPr>
  </w:style>
  <w:style w:type="paragraph" w:styleId="TOC9">
    <w:name w:val="toc 9"/>
    <w:basedOn w:val="a"/>
    <w:next w:val="a"/>
    <w:uiPriority w:val="39"/>
    <w:qFormat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 w:eastAsia="zh-CN"/>
    </w:rPr>
  </w:style>
  <w:style w:type="paragraph" w:styleId="afa">
    <w:name w:val="Normal (Web)"/>
    <w:basedOn w:val="a"/>
    <w:uiPriority w:val="99"/>
    <w:unhideWhenUsed/>
    <w:qFormat/>
    <w:lock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11">
    <w:name w:val="index 1"/>
    <w:basedOn w:val="a"/>
    <w:next w:val="a"/>
    <w:semiHidden/>
    <w:qFormat/>
    <w:pPr>
      <w:ind w:left="200" w:hanging="200"/>
    </w:pPr>
  </w:style>
  <w:style w:type="paragraph" w:styleId="afb">
    <w:name w:val="Title"/>
    <w:basedOn w:val="a"/>
    <w:link w:val="afc"/>
    <w:qFormat/>
    <w:pPr>
      <w:spacing w:before="360" w:after="360"/>
      <w:jc w:val="center"/>
    </w:pPr>
    <w:rPr>
      <w:b/>
      <w:bCs/>
      <w:sz w:val="72"/>
      <w:szCs w:val="72"/>
    </w:rPr>
  </w:style>
  <w:style w:type="paragraph" w:styleId="afd">
    <w:name w:val="annotation subject"/>
    <w:basedOn w:val="a8"/>
    <w:next w:val="a8"/>
    <w:link w:val="afe"/>
    <w:semiHidden/>
    <w:qFormat/>
    <w:rPr>
      <w:b/>
      <w:bCs/>
    </w:rPr>
  </w:style>
  <w:style w:type="table" w:styleId="aff">
    <w:name w:val="Table Grid"/>
    <w:basedOn w:val="a1"/>
    <w:uiPriority w:val="59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Strong"/>
    <w:uiPriority w:val="22"/>
    <w:qFormat/>
    <w:rPr>
      <w:b/>
      <w:bCs/>
    </w:rPr>
  </w:style>
  <w:style w:type="character" w:styleId="aff1">
    <w:name w:val="page number"/>
    <w:qFormat/>
    <w:locked/>
  </w:style>
  <w:style w:type="character" w:styleId="aff2">
    <w:name w:val="FollowedHyperlink"/>
    <w:qFormat/>
    <w:locked/>
    <w:rPr>
      <w:color w:val="800080"/>
      <w:u w:val="single"/>
    </w:rPr>
  </w:style>
  <w:style w:type="character" w:styleId="aff3">
    <w:name w:val="Emphasis"/>
    <w:basedOn w:val="a0"/>
    <w:uiPriority w:val="20"/>
    <w:qFormat/>
    <w:rPr>
      <w:i/>
      <w:iCs/>
    </w:rPr>
  </w:style>
  <w:style w:type="character" w:styleId="aff4">
    <w:name w:val="Hyperlink"/>
    <w:uiPriority w:val="99"/>
    <w:qFormat/>
    <w:rPr>
      <w:rFonts w:cs="Times New Roman"/>
      <w:color w:val="0000FF"/>
      <w:u w:val="single"/>
    </w:rPr>
  </w:style>
  <w:style w:type="character" w:styleId="HTML1">
    <w:name w:val="HTML Code"/>
    <w:qFormat/>
    <w:locked/>
    <w:rPr>
      <w:rFonts w:ascii="Courier New" w:eastAsia="Times New Roman" w:hAnsi="Courier New" w:cs="Courier New"/>
      <w:sz w:val="18"/>
      <w:szCs w:val="18"/>
    </w:rPr>
  </w:style>
  <w:style w:type="character" w:styleId="aff5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aff6">
    <w:name w:val="footnote reference"/>
    <w:qFormat/>
    <w:rPr>
      <w:rFonts w:cs="Times New Roman"/>
      <w:vertAlign w:val="superscript"/>
    </w:rPr>
  </w:style>
  <w:style w:type="character" w:customStyle="1" w:styleId="10">
    <w:name w:val="标题 1 字符"/>
    <w:link w:val="1"/>
    <w:qFormat/>
    <w:locked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20">
    <w:name w:val="标题 2 字符"/>
    <w:link w:val="2"/>
    <w:qFormat/>
    <w:locked/>
    <w:rPr>
      <w:rFonts w:ascii="Arial" w:hAnsi="Arial" w:cs="Arial"/>
      <w:b/>
      <w:bCs/>
      <w:sz w:val="24"/>
      <w:szCs w:val="24"/>
      <w:lang w:val="de-DE"/>
    </w:rPr>
  </w:style>
  <w:style w:type="character" w:customStyle="1" w:styleId="30">
    <w:name w:val="标题 3 字符"/>
    <w:link w:val="3"/>
    <w:qFormat/>
    <w:locked/>
    <w:rPr>
      <w:rFonts w:ascii="Arial" w:hAnsi="Arial" w:cs="Arial"/>
      <w:sz w:val="22"/>
      <w:szCs w:val="22"/>
      <w:lang w:val="de-DE" w:eastAsia="zh-CN"/>
    </w:rPr>
  </w:style>
  <w:style w:type="character" w:customStyle="1" w:styleId="40">
    <w:name w:val="标题 4 字符"/>
    <w:link w:val="4"/>
    <w:qFormat/>
    <w:locked/>
    <w:rPr>
      <w:rFonts w:ascii="Arial" w:hAnsi="Arial" w:cs="Arial"/>
      <w:sz w:val="22"/>
      <w:szCs w:val="22"/>
      <w:lang w:val="de-DE"/>
    </w:rPr>
  </w:style>
  <w:style w:type="character" w:customStyle="1" w:styleId="50">
    <w:name w:val="标题 5 字符"/>
    <w:link w:val="5"/>
    <w:qFormat/>
    <w:locked/>
    <w:rPr>
      <w:rFonts w:ascii="Arial" w:hAnsi="Arial" w:cs="Arial"/>
      <w:sz w:val="22"/>
      <w:szCs w:val="22"/>
      <w:lang w:val="de-DE"/>
    </w:rPr>
  </w:style>
  <w:style w:type="character" w:customStyle="1" w:styleId="60">
    <w:name w:val="标题 6 字符"/>
    <w:link w:val="6"/>
    <w:qFormat/>
    <w:locked/>
    <w:rPr>
      <w:i/>
      <w:iCs/>
      <w:sz w:val="22"/>
      <w:szCs w:val="22"/>
      <w:lang w:val="de-DE"/>
    </w:rPr>
  </w:style>
  <w:style w:type="character" w:customStyle="1" w:styleId="70">
    <w:name w:val="标题 7 字符"/>
    <w:link w:val="7"/>
    <w:qFormat/>
    <w:locked/>
    <w:rPr>
      <w:rFonts w:ascii="Arial" w:hAnsi="Arial" w:cs="Arial"/>
      <w:lang w:val="de-DE"/>
    </w:rPr>
  </w:style>
  <w:style w:type="character" w:customStyle="1" w:styleId="80">
    <w:name w:val="标题 8 字符"/>
    <w:link w:val="8"/>
    <w:qFormat/>
    <w:locked/>
    <w:rPr>
      <w:rFonts w:ascii="Arial" w:hAnsi="Arial" w:cs="Arial"/>
      <w:i/>
      <w:iCs/>
      <w:lang w:val="de-DE"/>
    </w:rPr>
  </w:style>
  <w:style w:type="character" w:customStyle="1" w:styleId="90">
    <w:name w:val="标题 9 字符"/>
    <w:link w:val="9"/>
    <w:qFormat/>
    <w:locked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afc">
    <w:name w:val="标题 字符"/>
    <w:link w:val="afb"/>
    <w:uiPriority w:val="99"/>
    <w:qFormat/>
    <w:locked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Tabelleberschrift">
    <w:name w:val="Tabelle Überschrift"/>
    <w:basedOn w:val="a"/>
    <w:qFormat/>
    <w:pPr>
      <w:spacing w:before="120" w:line="24" w:lineRule="atLeast"/>
    </w:pPr>
    <w:rPr>
      <w:b/>
      <w:bCs/>
      <w:color w:val="000000"/>
    </w:rPr>
  </w:style>
  <w:style w:type="paragraph" w:customStyle="1" w:styleId="TabelleStandard">
    <w:name w:val="Tabelle Standard"/>
    <w:basedOn w:val="a"/>
    <w:qFormat/>
    <w:pPr>
      <w:spacing w:before="60" w:after="60"/>
    </w:pPr>
  </w:style>
  <w:style w:type="character" w:customStyle="1" w:styleId="TabelleStandardZchn">
    <w:name w:val="Tabelle Standard Zchn"/>
    <w:qFormat/>
    <w:rPr>
      <w:rFonts w:ascii="Arial" w:hAnsi="Arial" w:cs="Arial"/>
      <w:lang w:val="de-DE"/>
    </w:rPr>
  </w:style>
  <w:style w:type="paragraph" w:customStyle="1" w:styleId="berschrift1noIndex">
    <w:name w:val="Überschrift 1 noIndex"/>
    <w:basedOn w:val="a"/>
    <w:next w:val="Text"/>
    <w:qFormat/>
    <w:pPr>
      <w:spacing w:before="240" w:after="240"/>
    </w:pPr>
    <w:rPr>
      <w:b/>
      <w:bCs/>
      <w:sz w:val="28"/>
      <w:szCs w:val="28"/>
    </w:rPr>
  </w:style>
  <w:style w:type="character" w:customStyle="1" w:styleId="af3">
    <w:name w:val="页眉 字符"/>
    <w:link w:val="af2"/>
    <w:uiPriority w:val="99"/>
    <w:qFormat/>
    <w:locked/>
    <w:rPr>
      <w:rFonts w:ascii="Arial" w:hAnsi="Arial" w:cs="Arial"/>
      <w:sz w:val="20"/>
      <w:szCs w:val="20"/>
      <w:lang w:val="de-DE"/>
    </w:rPr>
  </w:style>
  <w:style w:type="character" w:customStyle="1" w:styleId="a7">
    <w:name w:val="文档结构图 字符"/>
    <w:link w:val="a6"/>
    <w:uiPriority w:val="99"/>
    <w:semiHidden/>
    <w:qFormat/>
    <w:locked/>
    <w:rPr>
      <w:rFonts w:cs="Arial"/>
      <w:sz w:val="2"/>
      <w:lang w:val="de-DE"/>
    </w:rPr>
  </w:style>
  <w:style w:type="character" w:customStyle="1" w:styleId="af1">
    <w:name w:val="页脚 字符"/>
    <w:link w:val="af0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a9">
    <w:name w:val="批注文字 字符"/>
    <w:link w:val="a8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afe">
    <w:name w:val="批注主题 字符"/>
    <w:link w:val="afd"/>
    <w:uiPriority w:val="99"/>
    <w:semiHidden/>
    <w:qFormat/>
    <w:locked/>
    <w:rPr>
      <w:rFonts w:ascii="Arial" w:hAnsi="Arial" w:cs="Arial"/>
      <w:b/>
      <w:bCs/>
      <w:sz w:val="20"/>
      <w:szCs w:val="20"/>
      <w:lang w:val="de-DE"/>
    </w:rPr>
  </w:style>
  <w:style w:type="character" w:customStyle="1" w:styleId="af">
    <w:name w:val="批注框文本 字符"/>
    <w:link w:val="ae"/>
    <w:uiPriority w:val="99"/>
    <w:semiHidden/>
    <w:qFormat/>
    <w:locked/>
    <w:rPr>
      <w:rFonts w:cs="Arial"/>
      <w:sz w:val="2"/>
      <w:lang w:val="de-DE"/>
    </w:rPr>
  </w:style>
  <w:style w:type="paragraph" w:customStyle="1" w:styleId="berschrift1Anhang">
    <w:name w:val="Überschrift 1 Anhang"/>
    <w:basedOn w:val="2"/>
    <w:next w:val="Text"/>
    <w:qFormat/>
    <w:pPr>
      <w:numPr>
        <w:numId w:val="2"/>
      </w:numPr>
      <w:tabs>
        <w:tab w:val="left" w:pos="-360"/>
      </w:tabs>
    </w:pPr>
  </w:style>
  <w:style w:type="paragraph" w:customStyle="1" w:styleId="Kommentar">
    <w:name w:val="Kommentar"/>
    <w:basedOn w:val="Text"/>
    <w:qFormat/>
    <w:rPr>
      <w:rFonts w:ascii="Times New Roman" w:hAnsi="Times New Roman" w:cs="Times New Roman"/>
      <w:i/>
      <w:iCs/>
    </w:rPr>
  </w:style>
  <w:style w:type="character" w:customStyle="1" w:styleId="TextZchn">
    <w:name w:val="Text Zchn"/>
    <w:qFormat/>
    <w:rPr>
      <w:rFonts w:ascii="Arial" w:hAnsi="Arial" w:cs="Arial"/>
      <w:lang w:val="de-DE"/>
    </w:rPr>
  </w:style>
  <w:style w:type="character" w:customStyle="1" w:styleId="KommentarZchn">
    <w:name w:val="Kommentar Zchn"/>
    <w:qFormat/>
    <w:rPr>
      <w:rFonts w:ascii="Arial" w:hAnsi="Arial" w:cs="Arial"/>
      <w:i/>
      <w:iCs/>
      <w:lang w:val="de-DE"/>
    </w:rPr>
  </w:style>
  <w:style w:type="paragraph" w:customStyle="1" w:styleId="Anleitung">
    <w:name w:val="Anleitung"/>
    <w:basedOn w:val="Text"/>
    <w:next w:val="Text"/>
    <w:qFormat/>
    <w:rPr>
      <w:rFonts w:ascii="Times New Roman" w:hAnsi="Times New Roman" w:cs="Times New Roman"/>
      <w:i/>
      <w:iCs/>
      <w:color w:val="3366FF"/>
    </w:rPr>
  </w:style>
  <w:style w:type="paragraph" w:customStyle="1" w:styleId="berschrift1noNumber">
    <w:name w:val="Überschrift 1 noNumber"/>
    <w:basedOn w:val="1"/>
    <w:next w:val="Text"/>
    <w:qFormat/>
    <w:pPr>
      <w:numPr>
        <w:numId w:val="0"/>
      </w:numPr>
    </w:pPr>
  </w:style>
  <w:style w:type="character" w:customStyle="1" w:styleId="AnleitungZchn">
    <w:name w:val="Anleitung Zchn"/>
    <w:qFormat/>
    <w:rPr>
      <w:rFonts w:ascii="Arial" w:hAnsi="Arial" w:cs="Arial"/>
      <w:i/>
      <w:iCs/>
      <w:color w:val="3366FF"/>
      <w:lang w:val="de-DE"/>
    </w:rPr>
  </w:style>
  <w:style w:type="character" w:customStyle="1" w:styleId="Char">
    <w:name w:val="Char"/>
    <w:qFormat/>
    <w:rPr>
      <w:rFonts w:ascii="Arial" w:hAnsi="Arial" w:cs="Arial"/>
      <w:sz w:val="16"/>
      <w:szCs w:val="16"/>
      <w:lang w:val="de-DE"/>
    </w:rPr>
  </w:style>
  <w:style w:type="paragraph" w:customStyle="1" w:styleId="berschrift2Anhang">
    <w:name w:val="Überschrift 2 Anhang"/>
    <w:basedOn w:val="3"/>
    <w:qFormat/>
    <w:pPr>
      <w:numPr>
        <w:numId w:val="2"/>
      </w:numPr>
      <w:tabs>
        <w:tab w:val="left" w:pos="-360"/>
        <w:tab w:val="left" w:pos="578"/>
      </w:tabs>
      <w:ind w:left="578"/>
    </w:p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customStyle="1" w:styleId="12">
    <w:name w:val="书目1"/>
    <w:basedOn w:val="a"/>
    <w:next w:val="a"/>
    <w:uiPriority w:val="99"/>
    <w:qFormat/>
  </w:style>
  <w:style w:type="character" w:customStyle="1" w:styleId="af8">
    <w:name w:val="脚注文本 字符"/>
    <w:link w:val="af7"/>
    <w:uiPriority w:val="99"/>
    <w:qFormat/>
    <w:locked/>
    <w:rPr>
      <w:rFonts w:ascii="Arial" w:hAnsi="Arial" w:cs="Arial"/>
      <w:snapToGrid w:val="0"/>
      <w:lang w:val="de-DE"/>
    </w:rPr>
  </w:style>
  <w:style w:type="paragraph" w:styleId="aff7">
    <w:name w:val="List Paragraph"/>
    <w:basedOn w:val="a"/>
    <w:uiPriority w:val="34"/>
    <w:qFormat/>
    <w:pPr>
      <w:ind w:left="720"/>
      <w:contextualSpacing/>
    </w:pPr>
  </w:style>
  <w:style w:type="character" w:customStyle="1" w:styleId="treetext">
    <w:name w:val="treetext"/>
    <w:qFormat/>
  </w:style>
  <w:style w:type="paragraph" w:customStyle="1" w:styleId="TabellenInhalt">
    <w:name w:val="Tabellen Inhalt"/>
    <w:basedOn w:val="a"/>
    <w:qFormat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2">
    <w:name w:val="WW8Num6z2"/>
    <w:qFormat/>
    <w:rPr>
      <w:rFonts w:ascii="Arial" w:eastAsia="Times New Roman" w:hAnsi="Arial" w:cs="Aria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  <w:sz w:val="20"/>
      <w:szCs w:val="20"/>
    </w:rPr>
  </w:style>
  <w:style w:type="character" w:customStyle="1" w:styleId="WW8Num9z1">
    <w:name w:val="WW8Num9z1"/>
    <w:qFormat/>
    <w:rPr>
      <w:rFonts w:ascii="Courier New" w:hAnsi="Courier New"/>
      <w:sz w:val="20"/>
    </w:rPr>
  </w:style>
  <w:style w:type="character" w:customStyle="1" w:styleId="WW8Num9z2">
    <w:name w:val="WW8Num9z2"/>
    <w:qFormat/>
    <w:rPr>
      <w:rFonts w:ascii="Wingdings" w:hAnsi="Wingdings"/>
      <w:sz w:val="20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Arial" w:eastAsia="Times New Roman" w:hAnsi="Arial" w:cs="Aria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  <w:sz w:val="20"/>
    </w:rPr>
  </w:style>
  <w:style w:type="character" w:customStyle="1" w:styleId="WW8Num16z1">
    <w:name w:val="WW8Num16z1"/>
    <w:qFormat/>
    <w:rPr>
      <w:rFonts w:ascii="Courier New" w:hAnsi="Courier New"/>
      <w:sz w:val="20"/>
    </w:rPr>
  </w:style>
  <w:style w:type="character" w:customStyle="1" w:styleId="WW8Num16z2">
    <w:name w:val="WW8Num16z2"/>
    <w:qFormat/>
    <w:rPr>
      <w:rFonts w:ascii="Wingdings" w:hAnsi="Wingdings"/>
      <w:sz w:val="20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2">
    <w:name w:val="WW8Num24z2"/>
    <w:qFormat/>
    <w:rPr>
      <w:rFonts w:ascii="Arial" w:eastAsia="Times New Roman" w:hAnsi="Arial" w:cs="Aria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St15z0">
    <w:name w:val="WW8NumSt15z0"/>
    <w:qFormat/>
    <w:rPr>
      <w:rFonts w:ascii="Wingdings" w:hAnsi="Wingdings"/>
      <w:sz w:val="20"/>
    </w:rPr>
  </w:style>
  <w:style w:type="character" w:customStyle="1" w:styleId="WW8NumSt16z0">
    <w:name w:val="WW8NumSt16z0"/>
    <w:qFormat/>
    <w:rPr>
      <w:rFonts w:ascii="Wingdings" w:hAnsi="Wingdings"/>
      <w:sz w:val="20"/>
    </w:rPr>
  </w:style>
  <w:style w:type="character" w:customStyle="1" w:styleId="WW8NumSt24z0">
    <w:name w:val="WW8NumSt24z0"/>
    <w:qFormat/>
    <w:rPr>
      <w:rFonts w:ascii="Arial" w:hAnsi="Arial" w:cs="Arial"/>
      <w:sz w:val="16"/>
    </w:rPr>
  </w:style>
  <w:style w:type="character" w:customStyle="1" w:styleId="Absatz-Standardschriftart1">
    <w:name w:val="Absatz-Standardschriftart1"/>
    <w:qFormat/>
  </w:style>
  <w:style w:type="character" w:customStyle="1" w:styleId="ZchnZchn">
    <w:name w:val="Zchn Zchn"/>
    <w:qFormat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FirmennameZchn">
    <w:name w:val="Firmenname Zchn"/>
    <w:qFormat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mainnumberlevel1Zchn">
    <w:name w:val="main number level 1 Zchn"/>
    <w:qFormat/>
    <w:rPr>
      <w:rFonts w:ascii="Arial" w:hAnsi="Arial"/>
      <w:b/>
      <w:sz w:val="22"/>
      <w:lang w:val="en-US" w:eastAsia="ar-SA" w:bidi="ar-SA"/>
    </w:rPr>
  </w:style>
  <w:style w:type="paragraph" w:customStyle="1" w:styleId="berschrift">
    <w:name w:val="Überschrift"/>
    <w:basedOn w:val="a"/>
    <w:next w:val="aa"/>
    <w:qFormat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ab">
    <w:name w:val="正文文本 字符"/>
    <w:link w:val="aa"/>
    <w:qFormat/>
    <w:rPr>
      <w:rFonts w:ascii="Arial" w:eastAsia="宋体" w:hAnsi="Arial"/>
      <w:szCs w:val="24"/>
      <w:lang w:eastAsia="ar-SA"/>
    </w:rPr>
  </w:style>
  <w:style w:type="paragraph" w:customStyle="1" w:styleId="Beschriftung1">
    <w:name w:val="Beschriftung1"/>
    <w:basedOn w:val="a"/>
    <w:qFormat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Verzeichnis">
    <w:name w:val="Verzeichnis"/>
    <w:basedOn w:val="a"/>
    <w:qFormat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af5">
    <w:name w:val="副标题 字符"/>
    <w:link w:val="af4"/>
    <w:qFormat/>
    <w:rPr>
      <w:rFonts w:ascii="Arial" w:eastAsia="宋体" w:hAnsi="Arial"/>
      <w:sz w:val="32"/>
      <w:lang w:eastAsia="ar-SA"/>
    </w:rPr>
  </w:style>
  <w:style w:type="paragraph" w:customStyle="1" w:styleId="Verfasser">
    <w:name w:val="Verfasser"/>
    <w:basedOn w:val="afb"/>
    <w:next w:val="a"/>
    <w:qFormat/>
    <w:pPr>
      <w:keepNext/>
      <w:pBdr>
        <w:top w:val="single" w:sz="40" w:space="0" w:color="00000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Firmenname">
    <w:name w:val="Firmenname"/>
    <w:basedOn w:val="1"/>
    <w:qFormat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eastAsia="宋体" w:hAnsi="Calibri" w:cs="Times New Roman"/>
      <w:bCs w:val="0"/>
      <w:kern w:val="1"/>
      <w:szCs w:val="20"/>
      <w:lang w:val="en-US" w:eastAsia="ar-SA"/>
    </w:rPr>
  </w:style>
  <w:style w:type="paragraph" w:customStyle="1" w:styleId="mainnumberlevel1">
    <w:name w:val="main number level 1"/>
    <w:basedOn w:val="a"/>
    <w:qFormat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mainnumberlevel2">
    <w:name w:val="main number level 2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mainnumberlevel3">
    <w:name w:val="main number level 3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FormatvorlageTitelZentriert">
    <w:name w:val="Formatvorlage Titel + Zentriert"/>
    <w:basedOn w:val="afb"/>
    <w:qFormat/>
    <w:pPr>
      <w:keepNext/>
      <w:pBdr>
        <w:top w:val="single" w:sz="40" w:space="0" w:color="00000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NurText1">
    <w:name w:val="Nur Text1"/>
    <w:basedOn w:val="a"/>
    <w:qFormat/>
    <w:pPr>
      <w:suppressAutoHyphens/>
      <w:spacing w:after="0"/>
    </w:pPr>
    <w:rPr>
      <w:rFonts w:ascii="Courier New" w:eastAsia="宋体" w:hAnsi="Courier New" w:cs="Courier New"/>
      <w:lang w:eastAsia="ar-SA"/>
    </w:rPr>
  </w:style>
  <w:style w:type="paragraph" w:customStyle="1" w:styleId="Inhaltsverzeichnis10">
    <w:name w:val="Inhaltsverzeichnis 10"/>
    <w:basedOn w:val="Verzeichnis"/>
    <w:qFormat/>
    <w:pPr>
      <w:tabs>
        <w:tab w:val="right" w:leader="dot" w:pos="9637"/>
      </w:tabs>
      <w:ind w:left="2547"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  <w:i/>
      <w:iCs/>
    </w:rPr>
  </w:style>
  <w:style w:type="paragraph" w:customStyle="1" w:styleId="Rahmeninhalt">
    <w:name w:val="Rahmeninhalt"/>
    <w:basedOn w:val="aa"/>
    <w:qFormat/>
  </w:style>
  <w:style w:type="character" w:customStyle="1" w:styleId="32">
    <w:name w:val="正文文本 3 字符"/>
    <w:link w:val="31"/>
    <w:qFormat/>
    <w:rPr>
      <w:rFonts w:ascii="Abbey" w:eastAsia="宋体" w:hAnsi="Abbey" w:cs="Arial"/>
    </w:rPr>
  </w:style>
  <w:style w:type="character" w:customStyle="1" w:styleId="a5">
    <w:name w:val="列表项目符号 字符"/>
    <w:link w:val="a4"/>
    <w:qFormat/>
    <w:rPr>
      <w:rFonts w:ascii="Arial" w:eastAsia="宋体" w:hAnsi="Arial"/>
      <w:szCs w:val="24"/>
      <w:lang w:eastAsia="ar-SA"/>
    </w:rPr>
  </w:style>
  <w:style w:type="paragraph" w:customStyle="1" w:styleId="text0">
    <w:name w:val="text"/>
    <w:basedOn w:val="a"/>
    <w:qFormat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berschrift11">
    <w:name w:val="Überschrift 11"/>
    <w:basedOn w:val="a"/>
    <w:qFormat/>
    <w:pPr>
      <w:tabs>
        <w:tab w:val="left" w:pos="43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21">
    <w:name w:val="Überschrift 21"/>
    <w:basedOn w:val="a"/>
    <w:qFormat/>
    <w:pPr>
      <w:tabs>
        <w:tab w:val="left" w:pos="57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31">
    <w:name w:val="Überschrift 31"/>
    <w:basedOn w:val="a"/>
    <w:qFormat/>
    <w:pPr>
      <w:tabs>
        <w:tab w:val="left" w:pos="72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41">
    <w:name w:val="Überschrift 41"/>
    <w:basedOn w:val="a"/>
    <w:qFormat/>
    <w:pPr>
      <w:tabs>
        <w:tab w:val="left" w:pos="86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51">
    <w:name w:val="Überschrift 51"/>
    <w:basedOn w:val="a"/>
    <w:qFormat/>
    <w:pPr>
      <w:tabs>
        <w:tab w:val="left" w:pos="1008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61">
    <w:name w:val="Überschrift 61"/>
    <w:basedOn w:val="a"/>
    <w:qFormat/>
    <w:pPr>
      <w:tabs>
        <w:tab w:val="left" w:pos="115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71">
    <w:name w:val="Überschrift 71"/>
    <w:basedOn w:val="a"/>
    <w:qFormat/>
    <w:pPr>
      <w:tabs>
        <w:tab w:val="left" w:pos="129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81">
    <w:name w:val="Überschrift 81"/>
    <w:basedOn w:val="a"/>
    <w:qFormat/>
    <w:pPr>
      <w:tabs>
        <w:tab w:val="left" w:pos="144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91">
    <w:name w:val="Überschrift 91"/>
    <w:basedOn w:val="a"/>
    <w:qFormat/>
    <w:pPr>
      <w:tabs>
        <w:tab w:val="left" w:pos="158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character" w:customStyle="1" w:styleId="ad">
    <w:name w:val="纯文本 字符"/>
    <w:basedOn w:val="a0"/>
    <w:link w:val="ac"/>
    <w:uiPriority w:val="99"/>
    <w:semiHidden/>
    <w:qFormat/>
    <w:rPr>
      <w:rFonts w:ascii="Courier New" w:hAnsi="Courier New"/>
      <w:sz w:val="18"/>
      <w:szCs w:val="21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Gill Sans MT" w:eastAsiaTheme="minorHAnsi" w:hAnsi="Gill Sans MT" w:cs="Gill Sans MT"/>
      <w:color w:val="000000"/>
      <w:sz w:val="24"/>
      <w:szCs w:val="24"/>
      <w:lang w:eastAsia="en-US"/>
    </w:rPr>
  </w:style>
  <w:style w:type="character" w:customStyle="1" w:styleId="st1">
    <w:name w:val="st1"/>
    <w:basedOn w:val="a0"/>
    <w:qFormat/>
  </w:style>
  <w:style w:type="paragraph" w:customStyle="1" w:styleId="Code">
    <w:name w:val="Code"/>
    <w:basedOn w:val="a"/>
    <w:link w:val="CodeZchn"/>
    <w:qFormat/>
    <w:pPr>
      <w:pBdr>
        <w:top w:val="single" w:sz="2" w:space="1" w:color="808080"/>
        <w:left w:val="single" w:sz="2" w:space="0" w:color="808080"/>
        <w:bottom w:val="single" w:sz="2" w:space="1" w:color="808080"/>
        <w:right w:val="single" w:sz="2" w:space="0" w:color="808080"/>
      </w:pBdr>
      <w:shd w:val="clear" w:color="auto" w:fill="E6E6E6"/>
      <w:ind w:left="1701"/>
    </w:pPr>
    <w:rPr>
      <w:rFonts w:ascii="Courier New" w:eastAsia="宋体" w:hAnsi="Courier New" w:cs="Times New Roman"/>
      <w:lang w:val="en-US" w:eastAsia="de-DE"/>
    </w:rPr>
  </w:style>
  <w:style w:type="character" w:customStyle="1" w:styleId="CodeZchn">
    <w:name w:val="Code Zchn"/>
    <w:link w:val="Code"/>
    <w:qFormat/>
    <w:rPr>
      <w:rFonts w:ascii="Courier New" w:eastAsia="宋体" w:hAnsi="Courier New"/>
      <w:shd w:val="clear" w:color="auto" w:fill="E6E6E6"/>
      <w:lang w:eastAsia="de-DE"/>
    </w:rPr>
  </w:style>
  <w:style w:type="paragraph" w:customStyle="1" w:styleId="body1">
    <w:name w:val="body 1"/>
    <w:basedOn w:val="a"/>
    <w:qFormat/>
    <w:pPr>
      <w:keepLines/>
      <w:spacing w:before="120" w:after="0"/>
      <w:ind w:left="567"/>
    </w:pPr>
    <w:rPr>
      <w:rFonts w:ascii="Times New Roman" w:eastAsia="宋体" w:hAnsi="Times New Roman" w:cs="Times New Roman"/>
      <w:sz w:val="24"/>
      <w:lang w:val="en-US"/>
    </w:rPr>
  </w:style>
  <w:style w:type="character" w:customStyle="1" w:styleId="mw-headline">
    <w:name w:val="mw-headline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eastAsia="Times New Roman" w:hAnsi="Courier New" w:cs="Courier New"/>
      <w:lang w:eastAsia="zh-CN"/>
    </w:rPr>
  </w:style>
  <w:style w:type="paragraph" w:customStyle="1" w:styleId="body2">
    <w:name w:val="body 2"/>
    <w:basedOn w:val="body1"/>
    <w:qFormat/>
    <w:pPr>
      <w:ind w:left="993"/>
    </w:pPr>
  </w:style>
  <w:style w:type="paragraph" w:customStyle="1" w:styleId="body3">
    <w:name w:val="body 3"/>
    <w:basedOn w:val="body1"/>
    <w:qFormat/>
    <w:pPr>
      <w:ind w:left="1418"/>
    </w:pPr>
  </w:style>
  <w:style w:type="character" w:customStyle="1" w:styleId="apple-converted-space">
    <w:name w:val="apple-converted-space"/>
    <w:basedOn w:val="a0"/>
    <w:qFormat/>
  </w:style>
  <w:style w:type="character" w:customStyle="1" w:styleId="con">
    <w:name w:val="con"/>
    <w:basedOn w:val="a0"/>
    <w:qFormat/>
  </w:style>
  <w:style w:type="paragraph" w:customStyle="1" w:styleId="WPSOffice1">
    <w:name w:val="WPSOffice手动目录 1"/>
    <w:qFormat/>
    <w:rPr>
      <w:rFonts w:ascii="Times New Roman" w:hAnsi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hAnsi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hAnsi="Times New Roman"/>
    </w:rPr>
  </w:style>
  <w:style w:type="paragraph" w:customStyle="1" w:styleId="aff8">
    <w:name w:val="缩进正文"/>
    <w:basedOn w:val="a"/>
    <w:qFormat/>
    <w:pPr>
      <w:ind w:firstLine="36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styleId="aff9">
    <w:name w:val="Unresolved Mention"/>
    <w:basedOn w:val="a0"/>
    <w:uiPriority w:val="99"/>
    <w:semiHidden/>
    <w:unhideWhenUsed/>
    <w:rsid w:val="00B71B8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B01813"/>
    <w:pPr>
      <w:keepLines/>
      <w:numPr>
        <w:numId w:val="0"/>
      </w:numPr>
      <w:tabs>
        <w:tab w:val="clear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iao.zeng.ext\Local%20Settings\Temporary%20Internet%20Files\Content.MSO\6DC854DA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97FB3F95CB7478C697E0F5C8B7CB8" ma:contentTypeVersion="1" ma:contentTypeDescription="Create a new document." ma:contentTypeScope="" ma:versionID="a98a113035009dc4bed98310442b0d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ea3a9fd25c08e1f48f1ae1149f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7CC6C79-FB17-4FB6-A5A9-4A557072FA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A5C290-E5FD-41EA-824C-93E3D0011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71A7E-A11D-4679-8C91-6C3BCEF09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A76064-5502-4149-8C3D-52861B62F6D2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6DC854DA.doc</Template>
  <TotalTime>206</TotalTime>
  <Pages>8</Pages>
  <Words>279</Words>
  <Characters>1593</Characters>
  <Application>Microsoft Office Word</Application>
  <DocSecurity>0</DocSecurity>
  <Lines>13</Lines>
  <Paragraphs>3</Paragraphs>
  <ScaleCrop>false</ScaleCrop>
  <Company>Wincor Nixdorf International GmbH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Concept</dc:title>
  <dc:subject>Operational Concept</dc:subject>
  <dc:creator>camel.zhou@wincor-nixdorf.com</dc:creator>
  <cp:lastModifiedBy>H S</cp:lastModifiedBy>
  <cp:revision>54</cp:revision>
  <cp:lastPrinted>2024-11-24T13:35:00Z</cp:lastPrinted>
  <dcterms:created xsi:type="dcterms:W3CDTF">2024-11-14T11:18:00Z</dcterms:created>
  <dcterms:modified xsi:type="dcterms:W3CDTF">2025-02-17T07:07:00Z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2052-11.1.0.9662</vt:lpwstr>
  </property>
</Properties>
</file>